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F449A7">
        <w:rPr>
          <w:color w:val="0000FF"/>
          <w:lang w:val="en-US"/>
        </w:rPr>
        <w:t>PHẦN MỀM QUẢN LÝ BÁN HÀNG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8C0EA2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35FF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8C4285" w:rsidRPr="003548A8" w:rsidRDefault="008C4285" w:rsidP="008C428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8C4285" w:rsidRPr="003548A8" w:rsidRDefault="008C4285" w:rsidP="008C4285">
      <w:pPr>
        <w:jc w:val="center"/>
        <w:rPr>
          <w:sz w:val="30"/>
          <w:szCs w:val="30"/>
          <w:lang w:val="en-US"/>
        </w:rPr>
        <w:sectPr w:rsidR="008C4285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260"/>
        <w:gridCol w:w="3442"/>
      </w:tblGrid>
      <w:tr w:rsidR="007A1DE8" w:rsidRPr="007A1DE8" w:rsidTr="00D249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:rsidTr="00D249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30BBE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22/12/2016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C449B8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2442E9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Bảng mô tả phân tích dự án</w:t>
            </w:r>
          </w:p>
        </w:tc>
        <w:tc>
          <w:tcPr>
            <w:tcW w:w="3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C84894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1542289 – Nguyễn Thị Trí Tuệ</w:t>
            </w:r>
          </w:p>
        </w:tc>
      </w:tr>
      <w:tr w:rsidR="007A1DE8" w:rsidRPr="007A1DE8" w:rsidTr="00D249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:rsidTr="00D249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:rsidTr="00D249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3D2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3D2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3D2B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3D2B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1A0A3E" w:rsidRPr="001A0A3E" w:rsidRDefault="001A0A3E" w:rsidP="001A0A3E">
      <w:r w:rsidRPr="001A0A3E">
        <w:rPr>
          <w:noProof/>
          <w:lang w:val="en-US" w:eastAsia="zh-TW"/>
        </w:rPr>
        <w:drawing>
          <wp:inline distT="0" distB="0" distL="0" distR="0">
            <wp:extent cx="5732145" cy="398952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</w:p>
        </w:tc>
      </w:tr>
    </w:tbl>
    <w:p w:rsidR="00FD06E2" w:rsidRPr="00882AFC" w:rsidRDefault="00FD06E2" w:rsidP="00882AFC">
      <w:pPr>
        <w:pStyle w:val="Heading2"/>
      </w:pPr>
      <w:bookmarkStart w:id="4" w:name="_Toc172872218"/>
      <w:r>
        <w:t>Mô tả chi tiết từng lớp đối tượng</w:t>
      </w:r>
      <w:bookmarkStart w:id="5" w:name="_GoBack"/>
      <w:bookmarkEnd w:id="4"/>
      <w:bookmarkEnd w:id="5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363B6E" w:rsidRP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</w:tr>
    </w:tbl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:rsidR="00FD06E2" w:rsidRDefault="00FD06E2" w:rsidP="00363B6E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D2B" w:rsidRDefault="00DB3D2B">
      <w:r>
        <w:separator/>
      </w:r>
    </w:p>
  </w:endnote>
  <w:endnote w:type="continuationSeparator" w:id="0">
    <w:p w:rsidR="00DB3D2B" w:rsidRDefault="00DB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285" w:rsidRDefault="008C4285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24E80A50" wp14:editId="74E0572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82AF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D2B" w:rsidRDefault="00DB3D2B">
      <w:r>
        <w:separator/>
      </w:r>
    </w:p>
  </w:footnote>
  <w:footnote w:type="continuationSeparator" w:id="0">
    <w:p w:rsidR="00DB3D2B" w:rsidRDefault="00DB3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285" w:rsidRDefault="008C4285" w:rsidP="0040293A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D745E88" wp14:editId="145B380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0FD77" id="Freeform 1" o:spid="_x0000_s1026" style="position:absolute;margin-left:0;margin-top:0;width:93.15pt;height:813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+uavwk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4656" behindDoc="0" locked="0" layoutInCell="1" allowOverlap="1" wp14:anchorId="0A8186B1" wp14:editId="2618EA7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4285" w:rsidRDefault="008C4285" w:rsidP="0040293A">
    <w:pPr>
      <w:pStyle w:val="Title"/>
      <w:rPr>
        <w:lang w:val="en-US"/>
      </w:rPr>
    </w:pPr>
  </w:p>
  <w:p w:rsidR="008C4285" w:rsidRPr="003B1A2B" w:rsidRDefault="008C4285" w:rsidP="0040293A">
    <w:pPr>
      <w:rPr>
        <w:lang w:val="en-US"/>
      </w:rPr>
    </w:pPr>
  </w:p>
  <w:p w:rsidR="008C4285" w:rsidRPr="00F53DBB" w:rsidRDefault="008C4285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C4285" w:rsidRPr="0040293A" w:rsidRDefault="008C4285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val="en-US" w:eastAsia="zh-TW"/>
      </w:rPr>
      <w:drawing>
        <wp:anchor distT="0" distB="0" distL="114300" distR="114300" simplePos="0" relativeHeight="251660800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340183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2F6981">
            <w:rPr>
              <w:color w:val="0000FF"/>
              <w:lang w:val="en-US"/>
            </w:rPr>
            <w:t>1.0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BC4386">
            <w:rPr>
              <w:color w:val="0000FF"/>
              <w:lang w:val="en-US"/>
            </w:rPr>
            <w:t>22/12/2016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75342"/>
    <w:rsid w:val="000A272D"/>
    <w:rsid w:val="000C0CA8"/>
    <w:rsid w:val="001A0A3E"/>
    <w:rsid w:val="001A3901"/>
    <w:rsid w:val="001A6914"/>
    <w:rsid w:val="001F4D6D"/>
    <w:rsid w:val="00213B43"/>
    <w:rsid w:val="002442E9"/>
    <w:rsid w:val="002F6981"/>
    <w:rsid w:val="00330BBE"/>
    <w:rsid w:val="00340183"/>
    <w:rsid w:val="00362991"/>
    <w:rsid w:val="00363B6E"/>
    <w:rsid w:val="0037628A"/>
    <w:rsid w:val="003B6D89"/>
    <w:rsid w:val="00436DE0"/>
    <w:rsid w:val="004540F1"/>
    <w:rsid w:val="0047571B"/>
    <w:rsid w:val="004A6BB7"/>
    <w:rsid w:val="004B4CF4"/>
    <w:rsid w:val="004B7CC9"/>
    <w:rsid w:val="005439AE"/>
    <w:rsid w:val="00562E67"/>
    <w:rsid w:val="00565DFE"/>
    <w:rsid w:val="0057432C"/>
    <w:rsid w:val="005A02B6"/>
    <w:rsid w:val="005E2817"/>
    <w:rsid w:val="005F3F51"/>
    <w:rsid w:val="00646E8F"/>
    <w:rsid w:val="00681CD0"/>
    <w:rsid w:val="007403AF"/>
    <w:rsid w:val="00746ED1"/>
    <w:rsid w:val="00751440"/>
    <w:rsid w:val="007A1DE8"/>
    <w:rsid w:val="00882AFC"/>
    <w:rsid w:val="00891EC4"/>
    <w:rsid w:val="008C0EA2"/>
    <w:rsid w:val="008C4285"/>
    <w:rsid w:val="008E59F3"/>
    <w:rsid w:val="008F22E3"/>
    <w:rsid w:val="008F7BA1"/>
    <w:rsid w:val="00976D26"/>
    <w:rsid w:val="00A122CE"/>
    <w:rsid w:val="00A402C5"/>
    <w:rsid w:val="00AA30A6"/>
    <w:rsid w:val="00AA49C3"/>
    <w:rsid w:val="00B62132"/>
    <w:rsid w:val="00B6487D"/>
    <w:rsid w:val="00B9220E"/>
    <w:rsid w:val="00BC4386"/>
    <w:rsid w:val="00BD1F8A"/>
    <w:rsid w:val="00C107A7"/>
    <w:rsid w:val="00C122ED"/>
    <w:rsid w:val="00C161AA"/>
    <w:rsid w:val="00C449B8"/>
    <w:rsid w:val="00C84894"/>
    <w:rsid w:val="00C929D6"/>
    <w:rsid w:val="00CE7D5B"/>
    <w:rsid w:val="00D249BD"/>
    <w:rsid w:val="00D24E39"/>
    <w:rsid w:val="00D35FFF"/>
    <w:rsid w:val="00D52AFF"/>
    <w:rsid w:val="00D64606"/>
    <w:rsid w:val="00DA2A6D"/>
    <w:rsid w:val="00DB3D2B"/>
    <w:rsid w:val="00DF2E3F"/>
    <w:rsid w:val="00ED3427"/>
    <w:rsid w:val="00ED5A2E"/>
    <w:rsid w:val="00F22516"/>
    <w:rsid w:val="00F449A7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D8E6DC"/>
  <w15:docId w15:val="{FA23DC52-37CD-40E6-BCEF-4768544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90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1195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35</cp:revision>
  <cp:lastPrinted>2013-12-07T15:57:00Z</cp:lastPrinted>
  <dcterms:created xsi:type="dcterms:W3CDTF">2013-10-13T11:07:00Z</dcterms:created>
  <dcterms:modified xsi:type="dcterms:W3CDTF">2017-02-11T19:02:00Z</dcterms:modified>
</cp:coreProperties>
</file>