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16037F" w:rsidRDefault="00C14AB8" w:rsidP="0016037F">
      <w:pPr>
        <w:pStyle w:val="Title"/>
        <w:jc w:val="right"/>
        <w:rPr>
          <w:lang w:val="en-US"/>
        </w:rPr>
      </w:pPr>
      <w:r>
        <w:rPr>
          <w:lang w:val="en-US"/>
        </w:rPr>
        <w:t>Thiết kế dữ liệu</w:t>
      </w:r>
      <w:r w:rsidR="007A1DE8">
        <w:rPr>
          <w:lang w:val="en-US"/>
        </w:rPr>
        <w:t xml:space="preserve"> </w:t>
      </w:r>
      <w:r w:rsidR="0016037F">
        <w:rPr>
          <w:color w:val="0000FF"/>
          <w:lang w:val="en-US"/>
        </w:rPr>
        <w:t>PHẦN MỀM QUẢN LÝ BÁN HÀNG</w:t>
      </w:r>
    </w:p>
    <w:p w:rsidR="0016037F" w:rsidRPr="007A1DE8" w:rsidRDefault="0016037F" w:rsidP="0016037F">
      <w:pPr>
        <w:rPr>
          <w:lang w:val="en-US"/>
        </w:rPr>
      </w:pPr>
    </w:p>
    <w:p w:rsidR="0016037F" w:rsidRPr="007A1DE8" w:rsidRDefault="0016037F" w:rsidP="0016037F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 w:rsidP="0016037F">
      <w:pPr>
        <w:pStyle w:val="Title"/>
        <w:jc w:val="right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16037F" w:rsidRPr="003548A8" w:rsidRDefault="0016037F" w:rsidP="0016037F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1542282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 Văn Trọng</w:t>
      </w:r>
    </w:p>
    <w:p w:rsidR="00DC363E" w:rsidRPr="003548A8" w:rsidRDefault="0016037F" w:rsidP="0016037F">
      <w:pPr>
        <w:jc w:val="center"/>
        <w:rPr>
          <w:sz w:val="30"/>
          <w:szCs w:val="30"/>
          <w:lang w:val="en-US"/>
        </w:rPr>
        <w:sectPr w:rsidR="00DC363E" w:rsidRPr="003548A8" w:rsidSect="006D084D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1542289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 Thị Trí Tuệ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485159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22/12/2016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F26CFD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4A190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Thiết kế dữ liệu và 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3343C9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 Văn Trọng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C14AB8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398" w:history="1">
        <w:r w:rsidR="00C14AB8" w:rsidRPr="00C658E3">
          <w:rPr>
            <w:rStyle w:val="Hyperlink"/>
            <w:noProof/>
          </w:rPr>
          <w:t>1.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_Toc369451398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:rsidR="00C14AB8" w:rsidRDefault="00DC057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399" w:history="1">
        <w:r w:rsidR="00C14AB8" w:rsidRPr="00C658E3">
          <w:rPr>
            <w:rStyle w:val="Hyperlink"/>
            <w:noProof/>
          </w:rPr>
          <w:t>2.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Mô tả chi tiết các kiểu dữ liệu trong 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_Toc369451399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C14AB8" w:rsidRPr="005F2DFA" w:rsidRDefault="00C14AB8" w:rsidP="00C14AB8">
      <w:pPr>
        <w:pStyle w:val="Heading1"/>
        <w:spacing w:line="360" w:lineRule="auto"/>
        <w:jc w:val="both"/>
      </w:pPr>
      <w:bookmarkStart w:id="0" w:name="_Toc176928159"/>
      <w:bookmarkStart w:id="1" w:name="_Toc369451398"/>
      <w:r w:rsidRPr="005F2DFA">
        <w:lastRenderedPageBreak/>
        <w:t>Sơ đồ logic</w:t>
      </w:r>
      <w:bookmarkEnd w:id="0"/>
      <w:bookmarkEnd w:id="1"/>
    </w:p>
    <w:p w:rsidR="003C2F0F" w:rsidRPr="003343C9" w:rsidRDefault="00C14AB8" w:rsidP="003343C9">
      <w:pPr>
        <w:pStyle w:val="Heading1"/>
        <w:spacing w:line="360" w:lineRule="auto"/>
        <w:jc w:val="both"/>
      </w:pPr>
      <w:bookmarkStart w:id="2" w:name="_Toc176928160"/>
      <w:bookmarkStart w:id="3" w:name="_Toc369451399"/>
      <w:r w:rsidRPr="005F2DFA">
        <w:t>Mô tả chi tiết các kiểu dữ liệu trong sơ đồ logic</w:t>
      </w:r>
      <w:bookmarkEnd w:id="2"/>
      <w:bookmarkEnd w:id="3"/>
    </w:p>
    <w:p w:rsidR="003C2F0F" w:rsidRPr="003343C9" w:rsidRDefault="0016037F" w:rsidP="003C2F0F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 xml:space="preserve">2.1. </w:t>
      </w:r>
      <w:r w:rsidR="00C43E8A" w:rsidRPr="003343C9">
        <w:rPr>
          <w:i/>
          <w:color w:val="0000FF"/>
          <w:lang w:val="en-US"/>
        </w:rPr>
        <w:t>BoP</w:t>
      </w:r>
      <w:r w:rsidRPr="003343C9">
        <w:rPr>
          <w:i/>
          <w:color w:val="0000FF"/>
          <w:lang w:val="en-US"/>
        </w:rPr>
        <w:t>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804"/>
        <w:gridCol w:w="1216"/>
        <w:gridCol w:w="1583"/>
        <w:gridCol w:w="3562"/>
      </w:tblGrid>
      <w:tr w:rsidR="00353C82" w:rsidRPr="003343C9" w:rsidTr="00C43E8A">
        <w:tc>
          <w:tcPr>
            <w:tcW w:w="763" w:type="dxa"/>
          </w:tcPr>
          <w:p w:rsidR="0016037F" w:rsidRPr="003343C9" w:rsidRDefault="0016037F" w:rsidP="0020317D">
            <w:r w:rsidRPr="003343C9">
              <w:t>STT</w:t>
            </w:r>
          </w:p>
        </w:tc>
        <w:tc>
          <w:tcPr>
            <w:tcW w:w="1804" w:type="dxa"/>
          </w:tcPr>
          <w:p w:rsidR="0016037F" w:rsidRPr="003343C9" w:rsidRDefault="0016037F" w:rsidP="0020317D">
            <w:r w:rsidRPr="003343C9">
              <w:t>Tên thuộc tính</w:t>
            </w:r>
          </w:p>
        </w:tc>
        <w:tc>
          <w:tcPr>
            <w:tcW w:w="1216" w:type="dxa"/>
          </w:tcPr>
          <w:p w:rsidR="0016037F" w:rsidRPr="003343C9" w:rsidRDefault="0016037F" w:rsidP="0020317D">
            <w:r w:rsidRPr="003343C9">
              <w:t>Kiểu</w:t>
            </w:r>
          </w:p>
        </w:tc>
        <w:tc>
          <w:tcPr>
            <w:tcW w:w="1583" w:type="dxa"/>
          </w:tcPr>
          <w:p w:rsidR="0016037F" w:rsidRPr="003343C9" w:rsidRDefault="0016037F" w:rsidP="0020317D">
            <w:r w:rsidRPr="003343C9">
              <w:t>Ràng buộc</w:t>
            </w:r>
          </w:p>
        </w:tc>
        <w:tc>
          <w:tcPr>
            <w:tcW w:w="3562" w:type="dxa"/>
          </w:tcPr>
          <w:p w:rsidR="0016037F" w:rsidRPr="003343C9" w:rsidRDefault="0016037F" w:rsidP="0020317D">
            <w:r w:rsidRPr="003343C9">
              <w:t>Ý nghĩa/ghi chú</w:t>
            </w:r>
          </w:p>
        </w:tc>
      </w:tr>
      <w:tr w:rsidR="00353C82" w:rsidRPr="003343C9" w:rsidTr="00C43E8A">
        <w:tc>
          <w:tcPr>
            <w:tcW w:w="763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Id</w:t>
            </w:r>
          </w:p>
        </w:tc>
        <w:tc>
          <w:tcPr>
            <w:tcW w:w="1216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Int</w:t>
            </w:r>
          </w:p>
        </w:tc>
        <w:tc>
          <w:tcPr>
            <w:tcW w:w="1583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Primary Key</w:t>
            </w:r>
          </w:p>
        </w:tc>
        <w:tc>
          <w:tcPr>
            <w:tcW w:w="3562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Id bộ phận</w:t>
            </w:r>
          </w:p>
        </w:tc>
      </w:tr>
      <w:tr w:rsidR="00353C82" w:rsidRPr="003343C9" w:rsidTr="00C43E8A">
        <w:tc>
          <w:tcPr>
            <w:tcW w:w="763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2</w:t>
            </w:r>
          </w:p>
        </w:tc>
        <w:tc>
          <w:tcPr>
            <w:tcW w:w="1804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Ma</w:t>
            </w:r>
          </w:p>
        </w:tc>
        <w:tc>
          <w:tcPr>
            <w:tcW w:w="1216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Varchar</w:t>
            </w:r>
          </w:p>
        </w:tc>
        <w:tc>
          <w:tcPr>
            <w:tcW w:w="1583" w:type="dxa"/>
          </w:tcPr>
          <w:p w:rsidR="0016037F" w:rsidRPr="003343C9" w:rsidRDefault="0016037F" w:rsidP="003C2F0F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Mã bộ phận</w:t>
            </w:r>
          </w:p>
        </w:tc>
      </w:tr>
      <w:tr w:rsidR="00353C82" w:rsidRPr="003343C9" w:rsidTr="00C43E8A">
        <w:tc>
          <w:tcPr>
            <w:tcW w:w="763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3</w:t>
            </w:r>
          </w:p>
        </w:tc>
        <w:tc>
          <w:tcPr>
            <w:tcW w:w="1804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Ten</w:t>
            </w:r>
          </w:p>
        </w:tc>
        <w:tc>
          <w:tcPr>
            <w:tcW w:w="1216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Varchar</w:t>
            </w:r>
          </w:p>
        </w:tc>
        <w:tc>
          <w:tcPr>
            <w:tcW w:w="1583" w:type="dxa"/>
          </w:tcPr>
          <w:p w:rsidR="0016037F" w:rsidRPr="003343C9" w:rsidRDefault="0016037F" w:rsidP="003C2F0F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Tên bộ phận</w:t>
            </w:r>
          </w:p>
        </w:tc>
      </w:tr>
      <w:tr w:rsidR="00353C82" w:rsidRPr="003343C9" w:rsidTr="00C43E8A">
        <w:tc>
          <w:tcPr>
            <w:tcW w:w="763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GhiChu</w:t>
            </w:r>
          </w:p>
        </w:tc>
        <w:tc>
          <w:tcPr>
            <w:tcW w:w="1216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Longtext</w:t>
            </w:r>
          </w:p>
        </w:tc>
        <w:tc>
          <w:tcPr>
            <w:tcW w:w="1583" w:type="dxa"/>
          </w:tcPr>
          <w:p w:rsidR="0016037F" w:rsidRPr="003343C9" w:rsidRDefault="0016037F" w:rsidP="003C2F0F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Ghi chú</w:t>
            </w:r>
          </w:p>
        </w:tc>
      </w:tr>
      <w:tr w:rsidR="00353C82" w:rsidRPr="003343C9" w:rsidTr="00C43E8A">
        <w:tc>
          <w:tcPr>
            <w:tcW w:w="763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5</w:t>
            </w:r>
          </w:p>
        </w:tc>
        <w:tc>
          <w:tcPr>
            <w:tcW w:w="1804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Activity</w:t>
            </w:r>
          </w:p>
        </w:tc>
        <w:tc>
          <w:tcPr>
            <w:tcW w:w="1216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bit</w:t>
            </w:r>
          </w:p>
        </w:tc>
        <w:tc>
          <w:tcPr>
            <w:tcW w:w="1583" w:type="dxa"/>
          </w:tcPr>
          <w:p w:rsidR="0016037F" w:rsidRPr="003343C9" w:rsidRDefault="0016037F" w:rsidP="003C2F0F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16037F" w:rsidRPr="003343C9" w:rsidRDefault="00C43E8A" w:rsidP="003C2F0F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Còn hoạt động hay không</w:t>
            </w:r>
          </w:p>
        </w:tc>
      </w:tr>
    </w:tbl>
    <w:p w:rsidR="0016037F" w:rsidRPr="003343C9" w:rsidRDefault="00C43E8A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2.2. ChiTietChuyenKho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804"/>
        <w:gridCol w:w="1216"/>
        <w:gridCol w:w="1583"/>
        <w:gridCol w:w="3562"/>
      </w:tblGrid>
      <w:tr w:rsidR="00353C82" w:rsidRPr="003343C9" w:rsidTr="0020317D">
        <w:tc>
          <w:tcPr>
            <w:tcW w:w="763" w:type="dxa"/>
          </w:tcPr>
          <w:p w:rsidR="00C43E8A" w:rsidRPr="003343C9" w:rsidRDefault="00C43E8A" w:rsidP="0020317D">
            <w:r w:rsidRPr="003343C9">
              <w:t>STT</w:t>
            </w:r>
          </w:p>
        </w:tc>
        <w:tc>
          <w:tcPr>
            <w:tcW w:w="1804" w:type="dxa"/>
          </w:tcPr>
          <w:p w:rsidR="00C43E8A" w:rsidRPr="003343C9" w:rsidRDefault="00C43E8A" w:rsidP="0020317D">
            <w:r w:rsidRPr="003343C9">
              <w:t>Tên thuộc tính</w:t>
            </w:r>
          </w:p>
        </w:tc>
        <w:tc>
          <w:tcPr>
            <w:tcW w:w="1216" w:type="dxa"/>
          </w:tcPr>
          <w:p w:rsidR="00C43E8A" w:rsidRPr="003343C9" w:rsidRDefault="00C43E8A" w:rsidP="0020317D">
            <w:r w:rsidRPr="003343C9">
              <w:t>Kiểu</w:t>
            </w:r>
          </w:p>
        </w:tc>
        <w:tc>
          <w:tcPr>
            <w:tcW w:w="1583" w:type="dxa"/>
          </w:tcPr>
          <w:p w:rsidR="00C43E8A" w:rsidRPr="003343C9" w:rsidRDefault="00C43E8A" w:rsidP="0020317D">
            <w:r w:rsidRPr="003343C9">
              <w:t>Ràng buộc</w:t>
            </w:r>
          </w:p>
        </w:tc>
        <w:tc>
          <w:tcPr>
            <w:tcW w:w="3562" w:type="dxa"/>
          </w:tcPr>
          <w:p w:rsidR="00C43E8A" w:rsidRPr="003343C9" w:rsidRDefault="00C43E8A" w:rsidP="0020317D">
            <w:r w:rsidRPr="003343C9">
              <w:t>Ý nghĩa/ghi chú</w:t>
            </w:r>
          </w:p>
        </w:tc>
      </w:tr>
      <w:tr w:rsidR="00353C82" w:rsidRPr="003343C9" w:rsidTr="0020317D">
        <w:tc>
          <w:tcPr>
            <w:tcW w:w="763" w:type="dxa"/>
          </w:tcPr>
          <w:p w:rsidR="00C43E8A" w:rsidRPr="003343C9" w:rsidRDefault="00C43E8A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</w:t>
            </w:r>
          </w:p>
        </w:tc>
        <w:tc>
          <w:tcPr>
            <w:tcW w:w="1804" w:type="dxa"/>
          </w:tcPr>
          <w:p w:rsidR="00C43E8A" w:rsidRPr="003343C9" w:rsidRDefault="00C43E8A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</w:t>
            </w:r>
          </w:p>
        </w:tc>
        <w:tc>
          <w:tcPr>
            <w:tcW w:w="1216" w:type="dxa"/>
          </w:tcPr>
          <w:p w:rsidR="00C43E8A" w:rsidRPr="003343C9" w:rsidRDefault="00C43E8A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43E8A" w:rsidRPr="003343C9" w:rsidRDefault="00C43E8A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Primary Key</w:t>
            </w:r>
          </w:p>
        </w:tc>
        <w:tc>
          <w:tcPr>
            <w:tcW w:w="3562" w:type="dxa"/>
          </w:tcPr>
          <w:p w:rsidR="00C43E8A" w:rsidRPr="003343C9" w:rsidRDefault="00C43E8A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 xml:space="preserve">Id </w:t>
            </w:r>
            <w:r w:rsidR="00C71519" w:rsidRPr="003343C9">
              <w:rPr>
                <w:i/>
                <w:lang w:val="en-US"/>
              </w:rPr>
              <w:t>chi tiet chuyen kho</w:t>
            </w:r>
          </w:p>
        </w:tc>
      </w:tr>
      <w:tr w:rsidR="00353C82" w:rsidRPr="003343C9" w:rsidTr="0020317D">
        <w:tc>
          <w:tcPr>
            <w:tcW w:w="763" w:type="dxa"/>
          </w:tcPr>
          <w:p w:rsidR="00C43E8A" w:rsidRPr="003343C9" w:rsidRDefault="00C43E8A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2</w:t>
            </w:r>
          </w:p>
        </w:tc>
        <w:tc>
          <w:tcPr>
            <w:tcW w:w="1804" w:type="dxa"/>
          </w:tcPr>
          <w:p w:rsidR="00C43E8A" w:rsidRPr="003343C9" w:rsidRDefault="00C43E8A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Ma</w:t>
            </w:r>
          </w:p>
        </w:tc>
        <w:tc>
          <w:tcPr>
            <w:tcW w:w="1216" w:type="dxa"/>
          </w:tcPr>
          <w:p w:rsidR="00C43E8A" w:rsidRPr="003343C9" w:rsidRDefault="00C43E8A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Varchar</w:t>
            </w:r>
          </w:p>
        </w:tc>
        <w:tc>
          <w:tcPr>
            <w:tcW w:w="1583" w:type="dxa"/>
          </w:tcPr>
          <w:p w:rsidR="00C43E8A" w:rsidRPr="003343C9" w:rsidRDefault="00C43E8A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62" w:type="dxa"/>
          </w:tcPr>
          <w:p w:rsidR="00C43E8A" w:rsidRPr="003343C9" w:rsidRDefault="00FD56E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Mã chi tiết chuyển kho</w:t>
            </w:r>
          </w:p>
        </w:tc>
      </w:tr>
      <w:tr w:rsidR="00353C82" w:rsidRPr="003343C9" w:rsidTr="0020317D">
        <w:tc>
          <w:tcPr>
            <w:tcW w:w="763" w:type="dxa"/>
          </w:tcPr>
          <w:p w:rsidR="00C43E8A" w:rsidRPr="003343C9" w:rsidRDefault="00C43E8A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3</w:t>
            </w:r>
          </w:p>
        </w:tc>
        <w:tc>
          <w:tcPr>
            <w:tcW w:w="1804" w:type="dxa"/>
          </w:tcPr>
          <w:p w:rsidR="00C43E8A" w:rsidRPr="003343C9" w:rsidRDefault="00C43E8A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SoLuong</w:t>
            </w:r>
          </w:p>
        </w:tc>
        <w:tc>
          <w:tcPr>
            <w:tcW w:w="1216" w:type="dxa"/>
          </w:tcPr>
          <w:p w:rsidR="00C43E8A" w:rsidRPr="003343C9" w:rsidRDefault="00CF451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43E8A" w:rsidRPr="003343C9" w:rsidRDefault="00C43E8A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62" w:type="dxa"/>
          </w:tcPr>
          <w:p w:rsidR="00C43E8A" w:rsidRPr="003343C9" w:rsidRDefault="00FD56E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Số lượng hàng hóa</w:t>
            </w:r>
          </w:p>
        </w:tc>
      </w:tr>
      <w:tr w:rsidR="00353C82" w:rsidRPr="003343C9" w:rsidTr="0020317D">
        <w:tc>
          <w:tcPr>
            <w:tcW w:w="763" w:type="dxa"/>
          </w:tcPr>
          <w:p w:rsidR="00C43E8A" w:rsidRPr="003343C9" w:rsidRDefault="00C43E8A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4</w:t>
            </w:r>
          </w:p>
        </w:tc>
        <w:tc>
          <w:tcPr>
            <w:tcW w:w="1804" w:type="dxa"/>
          </w:tcPr>
          <w:p w:rsidR="00C43E8A" w:rsidRPr="003343C9" w:rsidRDefault="00CF451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DonGia</w:t>
            </w:r>
          </w:p>
        </w:tc>
        <w:tc>
          <w:tcPr>
            <w:tcW w:w="1216" w:type="dxa"/>
          </w:tcPr>
          <w:p w:rsidR="00C43E8A" w:rsidRPr="003343C9" w:rsidRDefault="00CF451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Double</w:t>
            </w:r>
          </w:p>
        </w:tc>
        <w:tc>
          <w:tcPr>
            <w:tcW w:w="1583" w:type="dxa"/>
          </w:tcPr>
          <w:p w:rsidR="00C43E8A" w:rsidRPr="003343C9" w:rsidRDefault="00C43E8A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62" w:type="dxa"/>
          </w:tcPr>
          <w:p w:rsidR="00C43E8A" w:rsidRPr="003343C9" w:rsidRDefault="00FD56E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Tổng giá trị</w:t>
            </w:r>
          </w:p>
        </w:tc>
      </w:tr>
      <w:tr w:rsidR="00CF451E" w:rsidRPr="003343C9" w:rsidTr="0020317D">
        <w:tc>
          <w:tcPr>
            <w:tcW w:w="763" w:type="dxa"/>
          </w:tcPr>
          <w:p w:rsidR="00CF451E" w:rsidRPr="003343C9" w:rsidRDefault="00CF451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5</w:t>
            </w:r>
          </w:p>
        </w:tc>
        <w:tc>
          <w:tcPr>
            <w:tcW w:w="1804" w:type="dxa"/>
          </w:tcPr>
          <w:p w:rsidR="00CF451E" w:rsidRPr="003343C9" w:rsidRDefault="00CF451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ThanhTien</w:t>
            </w:r>
          </w:p>
        </w:tc>
        <w:tc>
          <w:tcPr>
            <w:tcW w:w="1216" w:type="dxa"/>
          </w:tcPr>
          <w:p w:rsidR="00CF451E" w:rsidRPr="003343C9" w:rsidRDefault="00CF451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Double</w:t>
            </w:r>
          </w:p>
        </w:tc>
        <w:tc>
          <w:tcPr>
            <w:tcW w:w="1583" w:type="dxa"/>
          </w:tcPr>
          <w:p w:rsidR="00CF451E" w:rsidRPr="003343C9" w:rsidRDefault="00CF451E" w:rsidP="0020317D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CF451E" w:rsidRPr="003343C9" w:rsidRDefault="00FD56E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Tiền thực tế</w:t>
            </w:r>
          </w:p>
        </w:tc>
      </w:tr>
      <w:tr w:rsidR="00353C82" w:rsidRPr="003343C9" w:rsidTr="0020317D">
        <w:tc>
          <w:tcPr>
            <w:tcW w:w="763" w:type="dxa"/>
          </w:tcPr>
          <w:p w:rsidR="00C43E8A" w:rsidRPr="003343C9" w:rsidRDefault="00CF451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6</w:t>
            </w:r>
          </w:p>
        </w:tc>
        <w:tc>
          <w:tcPr>
            <w:tcW w:w="1804" w:type="dxa"/>
          </w:tcPr>
          <w:p w:rsidR="00C43E8A" w:rsidRPr="003343C9" w:rsidRDefault="00CF451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HangHoaId</w:t>
            </w:r>
          </w:p>
        </w:tc>
        <w:tc>
          <w:tcPr>
            <w:tcW w:w="1216" w:type="dxa"/>
          </w:tcPr>
          <w:p w:rsidR="00C43E8A" w:rsidRPr="003343C9" w:rsidRDefault="00CF451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43E8A" w:rsidRPr="003343C9" w:rsidRDefault="00FD56E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Foreign Key</w:t>
            </w:r>
          </w:p>
        </w:tc>
        <w:tc>
          <w:tcPr>
            <w:tcW w:w="3562" w:type="dxa"/>
          </w:tcPr>
          <w:p w:rsidR="00C43E8A" w:rsidRPr="003343C9" w:rsidRDefault="00FD56E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 hàng hóa</w:t>
            </w:r>
          </w:p>
        </w:tc>
      </w:tr>
      <w:tr w:rsidR="00CF451E" w:rsidRPr="003343C9" w:rsidTr="0020317D">
        <w:tc>
          <w:tcPr>
            <w:tcW w:w="763" w:type="dxa"/>
          </w:tcPr>
          <w:p w:rsidR="00CF451E" w:rsidRPr="003343C9" w:rsidRDefault="00CF451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7</w:t>
            </w:r>
          </w:p>
        </w:tc>
        <w:tc>
          <w:tcPr>
            <w:tcW w:w="1804" w:type="dxa"/>
          </w:tcPr>
          <w:p w:rsidR="00CF451E" w:rsidRPr="003343C9" w:rsidRDefault="00CF451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ChuyenKhoId</w:t>
            </w:r>
          </w:p>
        </w:tc>
        <w:tc>
          <w:tcPr>
            <w:tcW w:w="1216" w:type="dxa"/>
          </w:tcPr>
          <w:p w:rsidR="00CF451E" w:rsidRPr="003343C9" w:rsidRDefault="00CF451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F451E" w:rsidRPr="003343C9" w:rsidRDefault="00FD56E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Foreign Key</w:t>
            </w:r>
          </w:p>
        </w:tc>
        <w:tc>
          <w:tcPr>
            <w:tcW w:w="3562" w:type="dxa"/>
          </w:tcPr>
          <w:p w:rsidR="00CF451E" w:rsidRPr="003343C9" w:rsidRDefault="00FD56E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 chuyển kho</w:t>
            </w:r>
          </w:p>
        </w:tc>
      </w:tr>
      <w:tr w:rsidR="00CF451E" w:rsidRPr="003343C9" w:rsidTr="0020317D">
        <w:tc>
          <w:tcPr>
            <w:tcW w:w="763" w:type="dxa"/>
          </w:tcPr>
          <w:p w:rsidR="00CF451E" w:rsidRPr="003343C9" w:rsidRDefault="00CF451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8</w:t>
            </w:r>
          </w:p>
        </w:tc>
        <w:tc>
          <w:tcPr>
            <w:tcW w:w="1804" w:type="dxa"/>
          </w:tcPr>
          <w:p w:rsidR="00CF451E" w:rsidRPr="003343C9" w:rsidRDefault="00CF451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Activity</w:t>
            </w:r>
          </w:p>
        </w:tc>
        <w:tc>
          <w:tcPr>
            <w:tcW w:w="1216" w:type="dxa"/>
          </w:tcPr>
          <w:p w:rsidR="00CF451E" w:rsidRPr="003343C9" w:rsidRDefault="00CF451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bit</w:t>
            </w:r>
          </w:p>
        </w:tc>
        <w:tc>
          <w:tcPr>
            <w:tcW w:w="1583" w:type="dxa"/>
          </w:tcPr>
          <w:p w:rsidR="00CF451E" w:rsidRPr="003343C9" w:rsidRDefault="00CF451E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62" w:type="dxa"/>
          </w:tcPr>
          <w:p w:rsidR="00CF451E" w:rsidRPr="003343C9" w:rsidRDefault="00FD56E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Còn hoạt động hay không</w:t>
            </w:r>
          </w:p>
        </w:tc>
      </w:tr>
    </w:tbl>
    <w:p w:rsidR="00C43E8A" w:rsidRPr="003343C9" w:rsidRDefault="00FD56E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2.3. ChiTietPhieuNhap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804"/>
        <w:gridCol w:w="1216"/>
        <w:gridCol w:w="1583"/>
        <w:gridCol w:w="3562"/>
      </w:tblGrid>
      <w:tr w:rsidR="00353C82" w:rsidRPr="003343C9" w:rsidTr="0020317D">
        <w:tc>
          <w:tcPr>
            <w:tcW w:w="763" w:type="dxa"/>
          </w:tcPr>
          <w:p w:rsidR="00353C82" w:rsidRPr="003343C9" w:rsidRDefault="00353C82" w:rsidP="0020317D">
            <w:r w:rsidRPr="003343C9">
              <w:t>STT</w:t>
            </w:r>
          </w:p>
        </w:tc>
        <w:tc>
          <w:tcPr>
            <w:tcW w:w="1804" w:type="dxa"/>
          </w:tcPr>
          <w:p w:rsidR="00353C82" w:rsidRPr="003343C9" w:rsidRDefault="00353C82" w:rsidP="0020317D">
            <w:r w:rsidRPr="003343C9">
              <w:t>Tên thuộc tính</w:t>
            </w:r>
          </w:p>
        </w:tc>
        <w:tc>
          <w:tcPr>
            <w:tcW w:w="1216" w:type="dxa"/>
          </w:tcPr>
          <w:p w:rsidR="00353C82" w:rsidRPr="003343C9" w:rsidRDefault="00353C82" w:rsidP="0020317D">
            <w:r w:rsidRPr="003343C9">
              <w:t>Kiểu</w:t>
            </w:r>
          </w:p>
        </w:tc>
        <w:tc>
          <w:tcPr>
            <w:tcW w:w="1583" w:type="dxa"/>
          </w:tcPr>
          <w:p w:rsidR="00353C82" w:rsidRPr="003343C9" w:rsidRDefault="00353C82" w:rsidP="0020317D">
            <w:r w:rsidRPr="003343C9">
              <w:t>Ràng buộc</w:t>
            </w:r>
          </w:p>
        </w:tc>
        <w:tc>
          <w:tcPr>
            <w:tcW w:w="3562" w:type="dxa"/>
          </w:tcPr>
          <w:p w:rsidR="00353C82" w:rsidRPr="003343C9" w:rsidRDefault="00353C82" w:rsidP="0020317D">
            <w:r w:rsidRPr="003343C9">
              <w:t>Ý nghĩa/ghi chú</w:t>
            </w:r>
          </w:p>
        </w:tc>
      </w:tr>
      <w:tr w:rsidR="00353C82" w:rsidRPr="003343C9" w:rsidTr="0020317D">
        <w:tc>
          <w:tcPr>
            <w:tcW w:w="763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</w:t>
            </w:r>
          </w:p>
        </w:tc>
        <w:tc>
          <w:tcPr>
            <w:tcW w:w="1804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</w:t>
            </w:r>
          </w:p>
        </w:tc>
        <w:tc>
          <w:tcPr>
            <w:tcW w:w="1216" w:type="dxa"/>
          </w:tcPr>
          <w:p w:rsidR="00353C82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</w:t>
            </w:r>
            <w:r w:rsidR="00353C82" w:rsidRPr="003343C9">
              <w:rPr>
                <w:i/>
                <w:lang w:val="en-US"/>
              </w:rPr>
              <w:t>nt</w:t>
            </w:r>
          </w:p>
        </w:tc>
        <w:tc>
          <w:tcPr>
            <w:tcW w:w="1583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Primary Key</w:t>
            </w:r>
          </w:p>
        </w:tc>
        <w:tc>
          <w:tcPr>
            <w:tcW w:w="3562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 xml:space="preserve">Id </w:t>
            </w:r>
            <w:r w:rsidR="00C71519" w:rsidRPr="003343C9">
              <w:rPr>
                <w:i/>
                <w:lang w:val="en-US"/>
              </w:rPr>
              <w:t>chi tiết phiếu nhập</w:t>
            </w:r>
          </w:p>
        </w:tc>
      </w:tr>
      <w:tr w:rsidR="00353C82" w:rsidRPr="003343C9" w:rsidTr="0020317D">
        <w:tc>
          <w:tcPr>
            <w:tcW w:w="763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2</w:t>
            </w:r>
          </w:p>
        </w:tc>
        <w:tc>
          <w:tcPr>
            <w:tcW w:w="1804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HangHoaId</w:t>
            </w:r>
          </w:p>
        </w:tc>
        <w:tc>
          <w:tcPr>
            <w:tcW w:w="1216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353C82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Foreign Key</w:t>
            </w:r>
          </w:p>
        </w:tc>
        <w:tc>
          <w:tcPr>
            <w:tcW w:w="3562" w:type="dxa"/>
          </w:tcPr>
          <w:p w:rsidR="00353C82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 hàng hóa</w:t>
            </w:r>
          </w:p>
        </w:tc>
      </w:tr>
      <w:tr w:rsidR="00353C82" w:rsidRPr="003343C9" w:rsidTr="0020317D">
        <w:tc>
          <w:tcPr>
            <w:tcW w:w="763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3</w:t>
            </w:r>
          </w:p>
        </w:tc>
        <w:tc>
          <w:tcPr>
            <w:tcW w:w="1804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SoLuong</w:t>
            </w:r>
          </w:p>
        </w:tc>
        <w:tc>
          <w:tcPr>
            <w:tcW w:w="1216" w:type="dxa"/>
          </w:tcPr>
          <w:p w:rsidR="00353C82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</w:t>
            </w:r>
            <w:r w:rsidR="00353C82" w:rsidRPr="003343C9">
              <w:rPr>
                <w:i/>
                <w:lang w:val="en-US"/>
              </w:rPr>
              <w:t>nt</w:t>
            </w:r>
          </w:p>
        </w:tc>
        <w:tc>
          <w:tcPr>
            <w:tcW w:w="1583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62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Số lượng hàng hóa</w:t>
            </w:r>
          </w:p>
        </w:tc>
      </w:tr>
      <w:tr w:rsidR="00353C82" w:rsidRPr="003343C9" w:rsidTr="0020317D">
        <w:tc>
          <w:tcPr>
            <w:tcW w:w="763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4</w:t>
            </w:r>
          </w:p>
        </w:tc>
        <w:tc>
          <w:tcPr>
            <w:tcW w:w="1804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DonGia</w:t>
            </w:r>
          </w:p>
        </w:tc>
        <w:tc>
          <w:tcPr>
            <w:tcW w:w="1216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Double</w:t>
            </w:r>
          </w:p>
        </w:tc>
        <w:tc>
          <w:tcPr>
            <w:tcW w:w="1583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62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Tổng giá trị</w:t>
            </w:r>
          </w:p>
        </w:tc>
      </w:tr>
      <w:tr w:rsidR="00353C82" w:rsidRPr="003343C9" w:rsidTr="0020317D">
        <w:tc>
          <w:tcPr>
            <w:tcW w:w="763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5</w:t>
            </w:r>
          </w:p>
        </w:tc>
        <w:tc>
          <w:tcPr>
            <w:tcW w:w="1804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ThanhTien</w:t>
            </w:r>
          </w:p>
        </w:tc>
        <w:tc>
          <w:tcPr>
            <w:tcW w:w="1216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Double</w:t>
            </w:r>
          </w:p>
        </w:tc>
        <w:tc>
          <w:tcPr>
            <w:tcW w:w="1583" w:type="dxa"/>
          </w:tcPr>
          <w:p w:rsidR="00353C82" w:rsidRPr="003343C9" w:rsidRDefault="00353C82" w:rsidP="0020317D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Tiền thực tế</w:t>
            </w:r>
          </w:p>
        </w:tc>
      </w:tr>
      <w:tr w:rsidR="00353C82" w:rsidRPr="003343C9" w:rsidTr="0020317D">
        <w:tc>
          <w:tcPr>
            <w:tcW w:w="763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6</w:t>
            </w:r>
          </w:p>
        </w:tc>
        <w:tc>
          <w:tcPr>
            <w:tcW w:w="1804" w:type="dxa"/>
          </w:tcPr>
          <w:p w:rsidR="00353C82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GhiChu</w:t>
            </w:r>
          </w:p>
        </w:tc>
        <w:tc>
          <w:tcPr>
            <w:tcW w:w="1216" w:type="dxa"/>
          </w:tcPr>
          <w:p w:rsidR="00353C82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longtext</w:t>
            </w:r>
          </w:p>
        </w:tc>
        <w:tc>
          <w:tcPr>
            <w:tcW w:w="1583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62" w:type="dxa"/>
          </w:tcPr>
          <w:p w:rsidR="00353C82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Ghi chú</w:t>
            </w:r>
          </w:p>
        </w:tc>
      </w:tr>
      <w:tr w:rsidR="00353C82" w:rsidRPr="003343C9" w:rsidTr="0020317D">
        <w:tc>
          <w:tcPr>
            <w:tcW w:w="763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7</w:t>
            </w:r>
          </w:p>
        </w:tc>
        <w:tc>
          <w:tcPr>
            <w:tcW w:w="1804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PhieuNhapId</w:t>
            </w:r>
          </w:p>
        </w:tc>
        <w:tc>
          <w:tcPr>
            <w:tcW w:w="1216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Foreign Key</w:t>
            </w:r>
          </w:p>
        </w:tc>
        <w:tc>
          <w:tcPr>
            <w:tcW w:w="3562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 xml:space="preserve">Id </w:t>
            </w:r>
            <w:r w:rsidR="00C71519" w:rsidRPr="003343C9">
              <w:rPr>
                <w:i/>
                <w:lang w:val="en-US"/>
              </w:rPr>
              <w:t>phiếu nhập</w:t>
            </w:r>
          </w:p>
        </w:tc>
      </w:tr>
      <w:tr w:rsidR="00353C82" w:rsidRPr="003343C9" w:rsidTr="0020317D">
        <w:tc>
          <w:tcPr>
            <w:tcW w:w="763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8</w:t>
            </w:r>
          </w:p>
        </w:tc>
        <w:tc>
          <w:tcPr>
            <w:tcW w:w="1804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Activity</w:t>
            </w:r>
          </w:p>
        </w:tc>
        <w:tc>
          <w:tcPr>
            <w:tcW w:w="1216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bit</w:t>
            </w:r>
          </w:p>
        </w:tc>
        <w:tc>
          <w:tcPr>
            <w:tcW w:w="1583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62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Còn hoạt động hay không</w:t>
            </w:r>
          </w:p>
        </w:tc>
      </w:tr>
      <w:tr w:rsidR="00353C82" w:rsidRPr="003343C9" w:rsidTr="0020317D">
        <w:tc>
          <w:tcPr>
            <w:tcW w:w="763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9</w:t>
            </w:r>
          </w:p>
        </w:tc>
        <w:tc>
          <w:tcPr>
            <w:tcW w:w="1804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Ma</w:t>
            </w:r>
          </w:p>
        </w:tc>
        <w:tc>
          <w:tcPr>
            <w:tcW w:w="1216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Varchar</w:t>
            </w:r>
          </w:p>
        </w:tc>
        <w:tc>
          <w:tcPr>
            <w:tcW w:w="1583" w:type="dxa"/>
          </w:tcPr>
          <w:p w:rsidR="00353C82" w:rsidRPr="003343C9" w:rsidRDefault="00353C82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62" w:type="dxa"/>
          </w:tcPr>
          <w:p w:rsidR="00353C82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Mã chi tiết phiếu nhập</w:t>
            </w:r>
          </w:p>
        </w:tc>
      </w:tr>
    </w:tbl>
    <w:p w:rsidR="00353C82" w:rsidRPr="003343C9" w:rsidRDefault="00353C82" w:rsidP="00C43E8A">
      <w:pPr>
        <w:pStyle w:val="BodyText"/>
        <w:ind w:left="0"/>
        <w:rPr>
          <w:i/>
          <w:color w:val="0000FF"/>
          <w:lang w:val="en-US"/>
        </w:rPr>
      </w:pPr>
    </w:p>
    <w:p w:rsidR="00FD56E2" w:rsidRPr="003343C9" w:rsidRDefault="00FD56E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2.4. ChiTietPhieuXuat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804"/>
        <w:gridCol w:w="1216"/>
        <w:gridCol w:w="1583"/>
        <w:gridCol w:w="3562"/>
      </w:tblGrid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r w:rsidRPr="003343C9">
              <w:t>STT</w:t>
            </w:r>
          </w:p>
        </w:tc>
        <w:tc>
          <w:tcPr>
            <w:tcW w:w="1804" w:type="dxa"/>
          </w:tcPr>
          <w:p w:rsidR="00C71519" w:rsidRPr="003343C9" w:rsidRDefault="00C71519" w:rsidP="0020317D">
            <w:r w:rsidRPr="003343C9">
              <w:t>Tên thuộc tính</w:t>
            </w:r>
          </w:p>
        </w:tc>
        <w:tc>
          <w:tcPr>
            <w:tcW w:w="1216" w:type="dxa"/>
          </w:tcPr>
          <w:p w:rsidR="00C71519" w:rsidRPr="003343C9" w:rsidRDefault="00C71519" w:rsidP="0020317D">
            <w:r w:rsidRPr="003343C9">
              <w:t>Kiểu</w:t>
            </w:r>
          </w:p>
        </w:tc>
        <w:tc>
          <w:tcPr>
            <w:tcW w:w="1583" w:type="dxa"/>
          </w:tcPr>
          <w:p w:rsidR="00C71519" w:rsidRPr="003343C9" w:rsidRDefault="00C71519" w:rsidP="0020317D">
            <w:r w:rsidRPr="003343C9">
              <w:t>Ràng buộc</w:t>
            </w:r>
          </w:p>
        </w:tc>
        <w:tc>
          <w:tcPr>
            <w:tcW w:w="3562" w:type="dxa"/>
          </w:tcPr>
          <w:p w:rsidR="00C71519" w:rsidRPr="003343C9" w:rsidRDefault="00C71519" w:rsidP="0020317D">
            <w:r w:rsidRPr="003343C9">
              <w:t>Ý nghĩa/ghi chú</w:t>
            </w:r>
          </w:p>
        </w:tc>
      </w:tr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</w:t>
            </w:r>
          </w:p>
        </w:tc>
        <w:tc>
          <w:tcPr>
            <w:tcW w:w="1804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</w:t>
            </w:r>
          </w:p>
        </w:tc>
        <w:tc>
          <w:tcPr>
            <w:tcW w:w="1216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Primary Key</w:t>
            </w:r>
          </w:p>
        </w:tc>
        <w:tc>
          <w:tcPr>
            <w:tcW w:w="3562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 chi tiết phiếu xuất</w:t>
            </w:r>
          </w:p>
        </w:tc>
      </w:tr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lastRenderedPageBreak/>
              <w:t>2</w:t>
            </w:r>
          </w:p>
        </w:tc>
        <w:tc>
          <w:tcPr>
            <w:tcW w:w="1804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HangHoaId</w:t>
            </w:r>
          </w:p>
        </w:tc>
        <w:tc>
          <w:tcPr>
            <w:tcW w:w="1216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Foreign Key</w:t>
            </w:r>
          </w:p>
        </w:tc>
        <w:tc>
          <w:tcPr>
            <w:tcW w:w="3562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 hàng hóa</w:t>
            </w:r>
          </w:p>
        </w:tc>
      </w:tr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3</w:t>
            </w:r>
          </w:p>
        </w:tc>
        <w:tc>
          <w:tcPr>
            <w:tcW w:w="1804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SoLuong</w:t>
            </w:r>
          </w:p>
        </w:tc>
        <w:tc>
          <w:tcPr>
            <w:tcW w:w="1216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62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Số lượng hàng hóa</w:t>
            </w:r>
          </w:p>
        </w:tc>
      </w:tr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4</w:t>
            </w:r>
          </w:p>
        </w:tc>
        <w:tc>
          <w:tcPr>
            <w:tcW w:w="1804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DonGia</w:t>
            </w:r>
          </w:p>
        </w:tc>
        <w:tc>
          <w:tcPr>
            <w:tcW w:w="1216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Double</w:t>
            </w:r>
          </w:p>
        </w:tc>
        <w:tc>
          <w:tcPr>
            <w:tcW w:w="158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62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Tổng giá trị</w:t>
            </w:r>
          </w:p>
        </w:tc>
      </w:tr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5</w:t>
            </w:r>
          </w:p>
        </w:tc>
        <w:tc>
          <w:tcPr>
            <w:tcW w:w="1804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ThanhTien</w:t>
            </w:r>
          </w:p>
        </w:tc>
        <w:tc>
          <w:tcPr>
            <w:tcW w:w="1216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Double</w:t>
            </w:r>
          </w:p>
        </w:tc>
        <w:tc>
          <w:tcPr>
            <w:tcW w:w="1583" w:type="dxa"/>
          </w:tcPr>
          <w:p w:rsidR="00C71519" w:rsidRPr="003343C9" w:rsidRDefault="00C71519" w:rsidP="0020317D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Tiền thực tế</w:t>
            </w:r>
          </w:p>
        </w:tc>
      </w:tr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6</w:t>
            </w:r>
          </w:p>
        </w:tc>
        <w:tc>
          <w:tcPr>
            <w:tcW w:w="1804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PhieuXuatId</w:t>
            </w:r>
          </w:p>
        </w:tc>
        <w:tc>
          <w:tcPr>
            <w:tcW w:w="1216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Foreign Key</w:t>
            </w:r>
          </w:p>
        </w:tc>
        <w:tc>
          <w:tcPr>
            <w:tcW w:w="3562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 phiếu xuất</w:t>
            </w:r>
          </w:p>
        </w:tc>
      </w:tr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7</w:t>
            </w:r>
          </w:p>
        </w:tc>
        <w:tc>
          <w:tcPr>
            <w:tcW w:w="1804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Activity</w:t>
            </w:r>
          </w:p>
        </w:tc>
        <w:tc>
          <w:tcPr>
            <w:tcW w:w="1216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bit</w:t>
            </w:r>
          </w:p>
        </w:tc>
        <w:tc>
          <w:tcPr>
            <w:tcW w:w="158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62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Còn hoạt động hay không</w:t>
            </w:r>
          </w:p>
        </w:tc>
      </w:tr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8</w:t>
            </w:r>
          </w:p>
        </w:tc>
        <w:tc>
          <w:tcPr>
            <w:tcW w:w="1804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Ma</w:t>
            </w:r>
          </w:p>
        </w:tc>
        <w:tc>
          <w:tcPr>
            <w:tcW w:w="1216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Varchar</w:t>
            </w:r>
          </w:p>
        </w:tc>
        <w:tc>
          <w:tcPr>
            <w:tcW w:w="158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62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Mã chi tiết phiếu xuất</w:t>
            </w:r>
          </w:p>
        </w:tc>
      </w:tr>
    </w:tbl>
    <w:p w:rsidR="00C71519" w:rsidRPr="003343C9" w:rsidRDefault="00C71519" w:rsidP="00C43E8A">
      <w:pPr>
        <w:pStyle w:val="BodyText"/>
        <w:ind w:left="0"/>
        <w:rPr>
          <w:i/>
          <w:color w:val="0000FF"/>
          <w:lang w:val="en-US"/>
        </w:rPr>
      </w:pPr>
    </w:p>
    <w:p w:rsidR="00FD56E2" w:rsidRPr="003343C9" w:rsidRDefault="00FD56E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2.5.</w:t>
      </w:r>
      <w:r w:rsidR="00353C82" w:rsidRPr="003343C9">
        <w:rPr>
          <w:i/>
          <w:color w:val="0000FF"/>
          <w:lang w:val="en-US"/>
        </w:rPr>
        <w:t>ChuyenKho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869"/>
        <w:gridCol w:w="1216"/>
        <w:gridCol w:w="1583"/>
        <w:gridCol w:w="3562"/>
      </w:tblGrid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r w:rsidRPr="003343C9">
              <w:t>STT</w:t>
            </w:r>
          </w:p>
        </w:tc>
        <w:tc>
          <w:tcPr>
            <w:tcW w:w="1804" w:type="dxa"/>
          </w:tcPr>
          <w:p w:rsidR="00C71519" w:rsidRPr="003343C9" w:rsidRDefault="00C71519" w:rsidP="0020317D">
            <w:r w:rsidRPr="003343C9">
              <w:t>Tên thuộc tính</w:t>
            </w:r>
          </w:p>
        </w:tc>
        <w:tc>
          <w:tcPr>
            <w:tcW w:w="1216" w:type="dxa"/>
          </w:tcPr>
          <w:p w:rsidR="00C71519" w:rsidRPr="003343C9" w:rsidRDefault="00C71519" w:rsidP="0020317D">
            <w:r w:rsidRPr="003343C9">
              <w:t>Kiểu</w:t>
            </w:r>
          </w:p>
        </w:tc>
        <w:tc>
          <w:tcPr>
            <w:tcW w:w="1583" w:type="dxa"/>
          </w:tcPr>
          <w:p w:rsidR="00C71519" w:rsidRPr="003343C9" w:rsidRDefault="00C71519" w:rsidP="0020317D">
            <w:r w:rsidRPr="003343C9">
              <w:t>Ràng buộc</w:t>
            </w:r>
          </w:p>
        </w:tc>
        <w:tc>
          <w:tcPr>
            <w:tcW w:w="3562" w:type="dxa"/>
          </w:tcPr>
          <w:p w:rsidR="00C71519" w:rsidRPr="003343C9" w:rsidRDefault="00C71519" w:rsidP="0020317D">
            <w:r w:rsidRPr="003343C9">
              <w:t>Ý nghĩa/ghi chú</w:t>
            </w:r>
          </w:p>
        </w:tc>
      </w:tr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</w:t>
            </w:r>
          </w:p>
        </w:tc>
        <w:tc>
          <w:tcPr>
            <w:tcW w:w="1804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</w:t>
            </w:r>
          </w:p>
        </w:tc>
        <w:tc>
          <w:tcPr>
            <w:tcW w:w="1216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Primary Key</w:t>
            </w:r>
          </w:p>
        </w:tc>
        <w:tc>
          <w:tcPr>
            <w:tcW w:w="3562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 chuyển hàng hóa kho</w:t>
            </w:r>
          </w:p>
        </w:tc>
      </w:tr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2</w:t>
            </w:r>
          </w:p>
        </w:tc>
        <w:tc>
          <w:tcPr>
            <w:tcW w:w="1804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KhoChuyenId</w:t>
            </w:r>
          </w:p>
        </w:tc>
        <w:tc>
          <w:tcPr>
            <w:tcW w:w="1216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Foreign Key</w:t>
            </w:r>
          </w:p>
        </w:tc>
        <w:tc>
          <w:tcPr>
            <w:tcW w:w="3562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 kho bị chuyển</w:t>
            </w:r>
          </w:p>
        </w:tc>
      </w:tr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3</w:t>
            </w:r>
          </w:p>
        </w:tc>
        <w:tc>
          <w:tcPr>
            <w:tcW w:w="1804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KhoNhan</w:t>
            </w:r>
            <w:r w:rsidR="00C71519" w:rsidRPr="003343C9">
              <w:rPr>
                <w:i/>
                <w:lang w:val="en-US"/>
              </w:rPr>
              <w:t>Id</w:t>
            </w:r>
          </w:p>
        </w:tc>
        <w:tc>
          <w:tcPr>
            <w:tcW w:w="1216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Foreign Key</w:t>
            </w:r>
          </w:p>
        </w:tc>
        <w:tc>
          <w:tcPr>
            <w:tcW w:w="3562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 kho được nhận</w:t>
            </w:r>
          </w:p>
        </w:tc>
      </w:tr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4</w:t>
            </w:r>
          </w:p>
        </w:tc>
        <w:tc>
          <w:tcPr>
            <w:tcW w:w="1804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NguoiChuyenId</w:t>
            </w:r>
          </w:p>
        </w:tc>
        <w:tc>
          <w:tcPr>
            <w:tcW w:w="1216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Foreign Key</w:t>
            </w:r>
          </w:p>
        </w:tc>
        <w:tc>
          <w:tcPr>
            <w:tcW w:w="3562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 người chuyển hàng</w:t>
            </w:r>
          </w:p>
        </w:tc>
      </w:tr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5</w:t>
            </w:r>
          </w:p>
        </w:tc>
        <w:tc>
          <w:tcPr>
            <w:tcW w:w="1804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NguoiNhanId</w:t>
            </w:r>
          </w:p>
        </w:tc>
        <w:tc>
          <w:tcPr>
            <w:tcW w:w="1216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83" w:type="dxa"/>
          </w:tcPr>
          <w:p w:rsidR="00C71519" w:rsidRPr="003343C9" w:rsidRDefault="00681628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i/>
                <w:lang w:val="en-US"/>
              </w:rPr>
              <w:t>Foreign Key</w:t>
            </w:r>
          </w:p>
        </w:tc>
        <w:tc>
          <w:tcPr>
            <w:tcW w:w="3562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 người nhận hàng</w:t>
            </w:r>
          </w:p>
        </w:tc>
      </w:tr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6</w:t>
            </w:r>
          </w:p>
        </w:tc>
        <w:tc>
          <w:tcPr>
            <w:tcW w:w="1804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GhiChu</w:t>
            </w:r>
          </w:p>
        </w:tc>
        <w:tc>
          <w:tcPr>
            <w:tcW w:w="1216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Text</w:t>
            </w:r>
          </w:p>
        </w:tc>
        <w:tc>
          <w:tcPr>
            <w:tcW w:w="158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62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Ghi chú</w:t>
            </w:r>
          </w:p>
        </w:tc>
      </w:tr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7</w:t>
            </w:r>
          </w:p>
        </w:tc>
        <w:tc>
          <w:tcPr>
            <w:tcW w:w="1804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Ma</w:t>
            </w:r>
          </w:p>
        </w:tc>
        <w:tc>
          <w:tcPr>
            <w:tcW w:w="1216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Varchar</w:t>
            </w:r>
          </w:p>
        </w:tc>
        <w:tc>
          <w:tcPr>
            <w:tcW w:w="158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62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Mã chuyển kho</w:t>
            </w:r>
          </w:p>
        </w:tc>
      </w:tr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8</w:t>
            </w:r>
          </w:p>
        </w:tc>
        <w:tc>
          <w:tcPr>
            <w:tcW w:w="1804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PhieuChuyenTay</w:t>
            </w:r>
          </w:p>
        </w:tc>
        <w:tc>
          <w:tcPr>
            <w:tcW w:w="1216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Varchar</w:t>
            </w:r>
          </w:p>
        </w:tc>
        <w:tc>
          <w:tcPr>
            <w:tcW w:w="158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62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</w:tr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9</w:t>
            </w:r>
          </w:p>
        </w:tc>
        <w:tc>
          <w:tcPr>
            <w:tcW w:w="1804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Ngay</w:t>
            </w:r>
          </w:p>
        </w:tc>
        <w:tc>
          <w:tcPr>
            <w:tcW w:w="1216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Date</w:t>
            </w:r>
          </w:p>
        </w:tc>
        <w:tc>
          <w:tcPr>
            <w:tcW w:w="158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62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Ngày chuyển kho</w:t>
            </w:r>
          </w:p>
        </w:tc>
      </w:tr>
      <w:tr w:rsidR="00C71519" w:rsidRPr="003343C9" w:rsidTr="0020317D">
        <w:tc>
          <w:tcPr>
            <w:tcW w:w="76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10</w:t>
            </w:r>
          </w:p>
        </w:tc>
        <w:tc>
          <w:tcPr>
            <w:tcW w:w="1804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Activity</w:t>
            </w:r>
          </w:p>
        </w:tc>
        <w:tc>
          <w:tcPr>
            <w:tcW w:w="1216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Bit</w:t>
            </w:r>
          </w:p>
        </w:tc>
        <w:tc>
          <w:tcPr>
            <w:tcW w:w="1583" w:type="dxa"/>
          </w:tcPr>
          <w:p w:rsidR="00C71519" w:rsidRPr="003343C9" w:rsidRDefault="00C71519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62" w:type="dxa"/>
          </w:tcPr>
          <w:p w:rsidR="00C71519" w:rsidRPr="003343C9" w:rsidRDefault="00681628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Còn hoạt động hay không</w:t>
            </w:r>
          </w:p>
        </w:tc>
      </w:tr>
    </w:tbl>
    <w:p w:rsidR="00C71519" w:rsidRPr="003343C9" w:rsidRDefault="00C71519" w:rsidP="00C43E8A">
      <w:pPr>
        <w:pStyle w:val="BodyText"/>
        <w:ind w:left="0"/>
        <w:rPr>
          <w:i/>
          <w:color w:val="0000FF"/>
          <w:lang w:val="en-US"/>
        </w:rPr>
      </w:pPr>
    </w:p>
    <w:p w:rsidR="00FD56E2" w:rsidRPr="003343C9" w:rsidRDefault="00FD56E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2.6.</w:t>
      </w:r>
      <w:r w:rsidR="00353C82" w:rsidRPr="003343C9">
        <w:rPr>
          <w:i/>
          <w:color w:val="0000FF"/>
          <w:lang w:val="en-US"/>
        </w:rPr>
        <w:t>CongTy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"/>
        <w:gridCol w:w="1800"/>
        <w:gridCol w:w="1563"/>
        <w:gridCol w:w="1576"/>
        <w:gridCol w:w="3542"/>
      </w:tblGrid>
      <w:tr w:rsidR="007E127E" w:rsidRPr="003343C9" w:rsidTr="007E127E">
        <w:tc>
          <w:tcPr>
            <w:tcW w:w="762" w:type="dxa"/>
          </w:tcPr>
          <w:p w:rsidR="007E127E" w:rsidRPr="003343C9" w:rsidRDefault="007E127E" w:rsidP="0020317D">
            <w:r w:rsidRPr="003343C9">
              <w:t>STT</w:t>
            </w:r>
          </w:p>
        </w:tc>
        <w:tc>
          <w:tcPr>
            <w:tcW w:w="1800" w:type="dxa"/>
          </w:tcPr>
          <w:p w:rsidR="007E127E" w:rsidRPr="003343C9" w:rsidRDefault="007E127E" w:rsidP="0020317D">
            <w:r w:rsidRPr="003343C9">
              <w:t>Tên thuộc tính</w:t>
            </w:r>
          </w:p>
        </w:tc>
        <w:tc>
          <w:tcPr>
            <w:tcW w:w="1563" w:type="dxa"/>
          </w:tcPr>
          <w:p w:rsidR="007E127E" w:rsidRPr="003343C9" w:rsidRDefault="007E127E" w:rsidP="0020317D">
            <w:r w:rsidRPr="003343C9">
              <w:t>Kiểu</w:t>
            </w:r>
          </w:p>
        </w:tc>
        <w:tc>
          <w:tcPr>
            <w:tcW w:w="1576" w:type="dxa"/>
          </w:tcPr>
          <w:p w:rsidR="007E127E" w:rsidRPr="003343C9" w:rsidRDefault="007E127E" w:rsidP="0020317D">
            <w:r w:rsidRPr="003343C9">
              <w:t>Ràng buộc</w:t>
            </w:r>
          </w:p>
        </w:tc>
        <w:tc>
          <w:tcPr>
            <w:tcW w:w="3542" w:type="dxa"/>
          </w:tcPr>
          <w:p w:rsidR="007E127E" w:rsidRPr="003343C9" w:rsidRDefault="007E127E" w:rsidP="0020317D">
            <w:r w:rsidRPr="003343C9">
              <w:t>Ý nghĩa/ghi chú</w:t>
            </w:r>
          </w:p>
        </w:tc>
      </w:tr>
      <w:tr w:rsidR="007E127E" w:rsidRPr="003343C9" w:rsidTr="007E127E">
        <w:tc>
          <w:tcPr>
            <w:tcW w:w="76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</w:t>
            </w:r>
          </w:p>
        </w:tc>
        <w:tc>
          <w:tcPr>
            <w:tcW w:w="1800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</w:t>
            </w:r>
          </w:p>
        </w:tc>
        <w:tc>
          <w:tcPr>
            <w:tcW w:w="1563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76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Primary Key</w:t>
            </w:r>
          </w:p>
        </w:tc>
        <w:tc>
          <w:tcPr>
            <w:tcW w:w="354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 công ty</w:t>
            </w:r>
          </w:p>
        </w:tc>
      </w:tr>
      <w:tr w:rsidR="007E127E" w:rsidRPr="003343C9" w:rsidTr="007E127E">
        <w:tc>
          <w:tcPr>
            <w:tcW w:w="76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2</w:t>
            </w:r>
          </w:p>
        </w:tc>
        <w:tc>
          <w:tcPr>
            <w:tcW w:w="1800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Ma</w:t>
            </w:r>
          </w:p>
        </w:tc>
        <w:tc>
          <w:tcPr>
            <w:tcW w:w="1563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Varchar(20)</w:t>
            </w:r>
          </w:p>
        </w:tc>
        <w:tc>
          <w:tcPr>
            <w:tcW w:w="1576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Mã công ty</w:t>
            </w:r>
          </w:p>
        </w:tc>
      </w:tr>
      <w:tr w:rsidR="007E127E" w:rsidRPr="003343C9" w:rsidTr="007E127E">
        <w:tc>
          <w:tcPr>
            <w:tcW w:w="76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3</w:t>
            </w:r>
          </w:p>
        </w:tc>
        <w:tc>
          <w:tcPr>
            <w:tcW w:w="1800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Ten</w:t>
            </w:r>
          </w:p>
        </w:tc>
        <w:tc>
          <w:tcPr>
            <w:tcW w:w="1563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Tên công ty</w:t>
            </w:r>
          </w:p>
        </w:tc>
      </w:tr>
      <w:tr w:rsidR="007E127E" w:rsidRPr="003343C9" w:rsidTr="007E127E">
        <w:tc>
          <w:tcPr>
            <w:tcW w:w="76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4</w:t>
            </w:r>
          </w:p>
        </w:tc>
        <w:tc>
          <w:tcPr>
            <w:tcW w:w="1800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DiaChi</w:t>
            </w:r>
          </w:p>
        </w:tc>
        <w:tc>
          <w:tcPr>
            <w:tcW w:w="1563" w:type="dxa"/>
          </w:tcPr>
          <w:p w:rsidR="007E127E" w:rsidRPr="003343C9" w:rsidRDefault="007E127E">
            <w:r w:rsidRPr="003343C9">
              <w:rPr>
                <w:i/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Địa chỉ</w:t>
            </w:r>
          </w:p>
        </w:tc>
      </w:tr>
      <w:tr w:rsidR="007E127E" w:rsidRPr="003343C9" w:rsidTr="007E127E">
        <w:tc>
          <w:tcPr>
            <w:tcW w:w="76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5</w:t>
            </w:r>
          </w:p>
        </w:tc>
        <w:tc>
          <w:tcPr>
            <w:tcW w:w="1800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MaSoThue</w:t>
            </w:r>
          </w:p>
        </w:tc>
        <w:tc>
          <w:tcPr>
            <w:tcW w:w="1563" w:type="dxa"/>
          </w:tcPr>
          <w:p w:rsidR="007E127E" w:rsidRPr="003343C9" w:rsidRDefault="007E127E">
            <w:r w:rsidRPr="003343C9">
              <w:rPr>
                <w:i/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4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Mã số thuế</w:t>
            </w:r>
          </w:p>
        </w:tc>
      </w:tr>
      <w:tr w:rsidR="007E127E" w:rsidRPr="003343C9" w:rsidTr="007E127E">
        <w:tc>
          <w:tcPr>
            <w:tcW w:w="76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6</w:t>
            </w:r>
          </w:p>
        </w:tc>
        <w:tc>
          <w:tcPr>
            <w:tcW w:w="1800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Tel</w:t>
            </w:r>
          </w:p>
        </w:tc>
        <w:tc>
          <w:tcPr>
            <w:tcW w:w="1563" w:type="dxa"/>
          </w:tcPr>
          <w:p w:rsidR="007E127E" w:rsidRPr="003343C9" w:rsidRDefault="007E127E">
            <w:r w:rsidRPr="003343C9">
              <w:rPr>
                <w:i/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Số điện thoại</w:t>
            </w:r>
          </w:p>
        </w:tc>
      </w:tr>
      <w:tr w:rsidR="007E127E" w:rsidRPr="003343C9" w:rsidTr="007E127E">
        <w:tc>
          <w:tcPr>
            <w:tcW w:w="76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7</w:t>
            </w:r>
          </w:p>
        </w:tc>
        <w:tc>
          <w:tcPr>
            <w:tcW w:w="1800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Fax</w:t>
            </w:r>
          </w:p>
        </w:tc>
        <w:tc>
          <w:tcPr>
            <w:tcW w:w="1563" w:type="dxa"/>
          </w:tcPr>
          <w:p w:rsidR="007E127E" w:rsidRPr="003343C9" w:rsidRDefault="007E127E">
            <w:r w:rsidRPr="003343C9">
              <w:rPr>
                <w:i/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Địa chỉ fax</w:t>
            </w:r>
          </w:p>
        </w:tc>
      </w:tr>
      <w:tr w:rsidR="007E127E" w:rsidRPr="003343C9" w:rsidTr="007E127E">
        <w:tc>
          <w:tcPr>
            <w:tcW w:w="76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8</w:t>
            </w:r>
          </w:p>
        </w:tc>
        <w:tc>
          <w:tcPr>
            <w:tcW w:w="1800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Email</w:t>
            </w:r>
          </w:p>
        </w:tc>
        <w:tc>
          <w:tcPr>
            <w:tcW w:w="1563" w:type="dxa"/>
          </w:tcPr>
          <w:p w:rsidR="007E127E" w:rsidRPr="003343C9" w:rsidRDefault="007E127E">
            <w:r w:rsidRPr="003343C9">
              <w:rPr>
                <w:i/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Địa chỉ email</w:t>
            </w:r>
          </w:p>
        </w:tc>
      </w:tr>
      <w:tr w:rsidR="007E127E" w:rsidRPr="003343C9" w:rsidTr="007E127E">
        <w:tc>
          <w:tcPr>
            <w:tcW w:w="76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9</w:t>
            </w:r>
          </w:p>
        </w:tc>
        <w:tc>
          <w:tcPr>
            <w:tcW w:w="1800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Website</w:t>
            </w:r>
          </w:p>
        </w:tc>
        <w:tc>
          <w:tcPr>
            <w:tcW w:w="1563" w:type="dxa"/>
          </w:tcPr>
          <w:p w:rsidR="007E127E" w:rsidRPr="003343C9" w:rsidRDefault="007E127E">
            <w:r w:rsidRPr="003343C9">
              <w:rPr>
                <w:i/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Địa chỉ website</w:t>
            </w:r>
          </w:p>
        </w:tc>
      </w:tr>
      <w:tr w:rsidR="007E127E" w:rsidRPr="003343C9" w:rsidTr="007E127E">
        <w:tc>
          <w:tcPr>
            <w:tcW w:w="76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10</w:t>
            </w:r>
          </w:p>
        </w:tc>
        <w:tc>
          <w:tcPr>
            <w:tcW w:w="1800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Logo</w:t>
            </w:r>
          </w:p>
        </w:tc>
        <w:tc>
          <w:tcPr>
            <w:tcW w:w="1563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Text</w:t>
            </w:r>
          </w:p>
        </w:tc>
        <w:tc>
          <w:tcPr>
            <w:tcW w:w="1576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Logo</w:t>
            </w:r>
          </w:p>
        </w:tc>
      </w:tr>
      <w:tr w:rsidR="007E127E" w:rsidRPr="003343C9" w:rsidTr="007E127E">
        <w:tc>
          <w:tcPr>
            <w:tcW w:w="76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lastRenderedPageBreak/>
              <w:t>11</w:t>
            </w:r>
          </w:p>
        </w:tc>
        <w:tc>
          <w:tcPr>
            <w:tcW w:w="1800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Activity</w:t>
            </w:r>
          </w:p>
        </w:tc>
        <w:tc>
          <w:tcPr>
            <w:tcW w:w="1563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bit</w:t>
            </w:r>
          </w:p>
        </w:tc>
        <w:tc>
          <w:tcPr>
            <w:tcW w:w="1576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Còn hoạt động hay không</w:t>
            </w:r>
          </w:p>
        </w:tc>
      </w:tr>
    </w:tbl>
    <w:p w:rsidR="007E127E" w:rsidRPr="003343C9" w:rsidRDefault="007E127E" w:rsidP="00C43E8A">
      <w:pPr>
        <w:pStyle w:val="BodyText"/>
        <w:ind w:left="0"/>
        <w:rPr>
          <w:i/>
          <w:color w:val="0000FF"/>
          <w:lang w:val="en-US"/>
        </w:rPr>
      </w:pPr>
    </w:p>
    <w:p w:rsidR="00FD56E2" w:rsidRPr="003343C9" w:rsidRDefault="00FD56E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2.7.</w:t>
      </w:r>
      <w:r w:rsidR="00353C82" w:rsidRPr="003343C9">
        <w:rPr>
          <w:i/>
          <w:color w:val="0000FF"/>
          <w:lang w:val="en-US"/>
        </w:rPr>
        <w:t>DonViTinh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804"/>
        <w:gridCol w:w="1509"/>
        <w:gridCol w:w="1583"/>
        <w:gridCol w:w="3562"/>
      </w:tblGrid>
      <w:tr w:rsidR="007E127E" w:rsidRPr="003343C9" w:rsidTr="0020317D">
        <w:tc>
          <w:tcPr>
            <w:tcW w:w="763" w:type="dxa"/>
          </w:tcPr>
          <w:p w:rsidR="007E127E" w:rsidRPr="003343C9" w:rsidRDefault="007E127E" w:rsidP="0020317D">
            <w:r w:rsidRPr="003343C9">
              <w:t>STT</w:t>
            </w:r>
          </w:p>
        </w:tc>
        <w:tc>
          <w:tcPr>
            <w:tcW w:w="1804" w:type="dxa"/>
          </w:tcPr>
          <w:p w:rsidR="007E127E" w:rsidRPr="003343C9" w:rsidRDefault="007E127E" w:rsidP="0020317D">
            <w:r w:rsidRPr="003343C9">
              <w:t>Tên thuộc tính</w:t>
            </w:r>
          </w:p>
        </w:tc>
        <w:tc>
          <w:tcPr>
            <w:tcW w:w="1216" w:type="dxa"/>
          </w:tcPr>
          <w:p w:rsidR="007E127E" w:rsidRPr="003343C9" w:rsidRDefault="007E127E" w:rsidP="0020317D">
            <w:r w:rsidRPr="003343C9">
              <w:t>Kiểu</w:t>
            </w:r>
          </w:p>
        </w:tc>
        <w:tc>
          <w:tcPr>
            <w:tcW w:w="1583" w:type="dxa"/>
          </w:tcPr>
          <w:p w:rsidR="007E127E" w:rsidRPr="003343C9" w:rsidRDefault="007E127E" w:rsidP="0020317D">
            <w:r w:rsidRPr="003343C9">
              <w:t>Ràng buộc</w:t>
            </w:r>
          </w:p>
        </w:tc>
        <w:tc>
          <w:tcPr>
            <w:tcW w:w="3562" w:type="dxa"/>
          </w:tcPr>
          <w:p w:rsidR="007E127E" w:rsidRPr="003343C9" w:rsidRDefault="007E127E" w:rsidP="0020317D">
            <w:r w:rsidRPr="003343C9">
              <w:t>Ý nghĩa/ghi chú</w:t>
            </w:r>
          </w:p>
        </w:tc>
      </w:tr>
      <w:tr w:rsidR="007E127E" w:rsidRPr="003343C9" w:rsidTr="0020317D">
        <w:tc>
          <w:tcPr>
            <w:tcW w:w="763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Id</w:t>
            </w:r>
          </w:p>
        </w:tc>
        <w:tc>
          <w:tcPr>
            <w:tcW w:w="1216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Int</w:t>
            </w:r>
          </w:p>
        </w:tc>
        <w:tc>
          <w:tcPr>
            <w:tcW w:w="1583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Primary Key</w:t>
            </w:r>
          </w:p>
        </w:tc>
        <w:tc>
          <w:tcPr>
            <w:tcW w:w="3562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Id đơn vị tính</w:t>
            </w:r>
          </w:p>
        </w:tc>
      </w:tr>
      <w:tr w:rsidR="007E127E" w:rsidRPr="003343C9" w:rsidTr="0020317D">
        <w:tc>
          <w:tcPr>
            <w:tcW w:w="763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2</w:t>
            </w:r>
          </w:p>
        </w:tc>
        <w:tc>
          <w:tcPr>
            <w:tcW w:w="1804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Ma</w:t>
            </w:r>
          </w:p>
        </w:tc>
        <w:tc>
          <w:tcPr>
            <w:tcW w:w="1216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Varchar(20)</w:t>
            </w:r>
          </w:p>
        </w:tc>
        <w:tc>
          <w:tcPr>
            <w:tcW w:w="1583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Mã đơn vị tính</w:t>
            </w:r>
          </w:p>
        </w:tc>
      </w:tr>
      <w:tr w:rsidR="007E127E" w:rsidRPr="003343C9" w:rsidTr="0020317D">
        <w:tc>
          <w:tcPr>
            <w:tcW w:w="763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3</w:t>
            </w:r>
          </w:p>
        </w:tc>
        <w:tc>
          <w:tcPr>
            <w:tcW w:w="1804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Ten</w:t>
            </w:r>
          </w:p>
        </w:tc>
        <w:tc>
          <w:tcPr>
            <w:tcW w:w="1216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Varchar(255)</w:t>
            </w:r>
          </w:p>
        </w:tc>
        <w:tc>
          <w:tcPr>
            <w:tcW w:w="1583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Tên đơn vị tính</w:t>
            </w:r>
          </w:p>
        </w:tc>
      </w:tr>
      <w:tr w:rsidR="007E127E" w:rsidRPr="003343C9" w:rsidTr="0020317D">
        <w:tc>
          <w:tcPr>
            <w:tcW w:w="763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GhiChu</w:t>
            </w:r>
          </w:p>
        </w:tc>
        <w:tc>
          <w:tcPr>
            <w:tcW w:w="1216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Longtext</w:t>
            </w:r>
          </w:p>
        </w:tc>
        <w:tc>
          <w:tcPr>
            <w:tcW w:w="1583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Ghi chú</w:t>
            </w:r>
          </w:p>
        </w:tc>
      </w:tr>
      <w:tr w:rsidR="007E127E" w:rsidRPr="003343C9" w:rsidTr="0020317D">
        <w:tc>
          <w:tcPr>
            <w:tcW w:w="763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5</w:t>
            </w:r>
          </w:p>
        </w:tc>
        <w:tc>
          <w:tcPr>
            <w:tcW w:w="1804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Activity</w:t>
            </w:r>
          </w:p>
        </w:tc>
        <w:tc>
          <w:tcPr>
            <w:tcW w:w="1216" w:type="dxa"/>
          </w:tcPr>
          <w:p w:rsidR="007E127E" w:rsidRPr="003343C9" w:rsidRDefault="0020317D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B</w:t>
            </w:r>
            <w:r w:rsidR="007E127E" w:rsidRPr="003343C9">
              <w:rPr>
                <w:lang w:val="en-US"/>
              </w:rPr>
              <w:t>it</w:t>
            </w:r>
          </w:p>
        </w:tc>
        <w:tc>
          <w:tcPr>
            <w:tcW w:w="1583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7E127E" w:rsidRPr="003343C9" w:rsidRDefault="007E127E" w:rsidP="002031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Còn hoạt động hay không</w:t>
            </w:r>
          </w:p>
        </w:tc>
      </w:tr>
    </w:tbl>
    <w:p w:rsidR="007E127E" w:rsidRPr="003343C9" w:rsidRDefault="007E127E" w:rsidP="00C43E8A">
      <w:pPr>
        <w:pStyle w:val="BodyText"/>
        <w:ind w:left="0"/>
        <w:rPr>
          <w:i/>
          <w:color w:val="0000FF"/>
          <w:lang w:val="en-US"/>
        </w:rPr>
      </w:pPr>
    </w:p>
    <w:p w:rsidR="00FD56E2" w:rsidRPr="003343C9" w:rsidRDefault="00FD56E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</w:t>
      </w:r>
      <w:r w:rsidR="00353C82" w:rsidRPr="003343C9">
        <w:rPr>
          <w:i/>
          <w:color w:val="0000FF"/>
          <w:lang w:val="en-US"/>
        </w:rPr>
        <w:t>8.HangHoa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"/>
        <w:gridCol w:w="1800"/>
        <w:gridCol w:w="1563"/>
        <w:gridCol w:w="1576"/>
        <w:gridCol w:w="3542"/>
      </w:tblGrid>
      <w:tr w:rsidR="007E127E" w:rsidRPr="003343C9" w:rsidTr="0020317D">
        <w:tc>
          <w:tcPr>
            <w:tcW w:w="762" w:type="dxa"/>
          </w:tcPr>
          <w:p w:rsidR="007E127E" w:rsidRPr="003343C9" w:rsidRDefault="007E127E" w:rsidP="0020317D">
            <w:r w:rsidRPr="003343C9">
              <w:t>STT</w:t>
            </w:r>
          </w:p>
        </w:tc>
        <w:tc>
          <w:tcPr>
            <w:tcW w:w="1800" w:type="dxa"/>
          </w:tcPr>
          <w:p w:rsidR="007E127E" w:rsidRPr="003343C9" w:rsidRDefault="007E127E" w:rsidP="0020317D">
            <w:r w:rsidRPr="003343C9">
              <w:t>Tên thuộc tính</w:t>
            </w:r>
          </w:p>
        </w:tc>
        <w:tc>
          <w:tcPr>
            <w:tcW w:w="1563" w:type="dxa"/>
          </w:tcPr>
          <w:p w:rsidR="007E127E" w:rsidRPr="003343C9" w:rsidRDefault="007E127E" w:rsidP="0020317D">
            <w:r w:rsidRPr="003343C9">
              <w:t>Kiểu</w:t>
            </w:r>
          </w:p>
        </w:tc>
        <w:tc>
          <w:tcPr>
            <w:tcW w:w="1576" w:type="dxa"/>
          </w:tcPr>
          <w:p w:rsidR="007E127E" w:rsidRPr="003343C9" w:rsidRDefault="007E127E" w:rsidP="0020317D">
            <w:r w:rsidRPr="003343C9">
              <w:t>Ràng buộc</w:t>
            </w:r>
          </w:p>
        </w:tc>
        <w:tc>
          <w:tcPr>
            <w:tcW w:w="3542" w:type="dxa"/>
          </w:tcPr>
          <w:p w:rsidR="007E127E" w:rsidRPr="003343C9" w:rsidRDefault="007E127E" w:rsidP="0020317D">
            <w:r w:rsidRPr="003343C9">
              <w:t>Ý nghĩa/ghi chú</w:t>
            </w:r>
          </w:p>
        </w:tc>
      </w:tr>
      <w:tr w:rsidR="007E127E" w:rsidRPr="003343C9" w:rsidTr="0020317D">
        <w:tc>
          <w:tcPr>
            <w:tcW w:w="76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</w:t>
            </w:r>
          </w:p>
        </w:tc>
        <w:tc>
          <w:tcPr>
            <w:tcW w:w="1800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</w:t>
            </w:r>
          </w:p>
        </w:tc>
        <w:tc>
          <w:tcPr>
            <w:tcW w:w="1563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76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Primary Key</w:t>
            </w:r>
          </w:p>
        </w:tc>
        <w:tc>
          <w:tcPr>
            <w:tcW w:w="354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 xml:space="preserve">Id </w:t>
            </w:r>
            <w:r w:rsidR="0020317D" w:rsidRPr="003343C9">
              <w:rPr>
                <w:i/>
                <w:lang w:val="en-US"/>
              </w:rPr>
              <w:t>hàng hóa</w:t>
            </w:r>
          </w:p>
        </w:tc>
      </w:tr>
      <w:tr w:rsidR="007E127E" w:rsidRPr="003343C9" w:rsidTr="0020317D">
        <w:tc>
          <w:tcPr>
            <w:tcW w:w="76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2</w:t>
            </w:r>
          </w:p>
        </w:tc>
        <w:tc>
          <w:tcPr>
            <w:tcW w:w="1800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Ma</w:t>
            </w:r>
          </w:p>
        </w:tc>
        <w:tc>
          <w:tcPr>
            <w:tcW w:w="1563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Varchar(20)</w:t>
            </w:r>
          </w:p>
        </w:tc>
        <w:tc>
          <w:tcPr>
            <w:tcW w:w="1576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 xml:space="preserve">Mã </w:t>
            </w:r>
            <w:r w:rsidR="0020317D" w:rsidRPr="003343C9">
              <w:rPr>
                <w:i/>
                <w:lang w:val="en-US"/>
              </w:rPr>
              <w:t>hàng hóa</w:t>
            </w:r>
          </w:p>
        </w:tc>
      </w:tr>
      <w:tr w:rsidR="0020317D" w:rsidRPr="003343C9" w:rsidTr="0020317D">
        <w:tc>
          <w:tcPr>
            <w:tcW w:w="762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3</w:t>
            </w:r>
          </w:p>
        </w:tc>
        <w:tc>
          <w:tcPr>
            <w:tcW w:w="1800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KhoHangId</w:t>
            </w:r>
          </w:p>
        </w:tc>
        <w:tc>
          <w:tcPr>
            <w:tcW w:w="1563" w:type="dxa"/>
          </w:tcPr>
          <w:p w:rsidR="0020317D" w:rsidRPr="003343C9" w:rsidRDefault="0020317D"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76" w:type="dxa"/>
          </w:tcPr>
          <w:p w:rsidR="0020317D" w:rsidRPr="003343C9" w:rsidRDefault="0020317D">
            <w:r w:rsidRPr="003343C9">
              <w:rPr>
                <w:i/>
                <w:lang w:val="en-US"/>
              </w:rPr>
              <w:t>Foreign Key</w:t>
            </w:r>
          </w:p>
        </w:tc>
        <w:tc>
          <w:tcPr>
            <w:tcW w:w="3542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 xml:space="preserve">Id kho hàng (tham chiếu Id bảng KhoHang) </w:t>
            </w:r>
          </w:p>
        </w:tc>
      </w:tr>
      <w:tr w:rsidR="0020317D" w:rsidRPr="003343C9" w:rsidTr="0020317D">
        <w:tc>
          <w:tcPr>
            <w:tcW w:w="762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4</w:t>
            </w:r>
          </w:p>
        </w:tc>
        <w:tc>
          <w:tcPr>
            <w:tcW w:w="1800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NhomHangId</w:t>
            </w:r>
          </w:p>
        </w:tc>
        <w:tc>
          <w:tcPr>
            <w:tcW w:w="1563" w:type="dxa"/>
          </w:tcPr>
          <w:p w:rsidR="0020317D" w:rsidRPr="003343C9" w:rsidRDefault="0020317D"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76" w:type="dxa"/>
          </w:tcPr>
          <w:p w:rsidR="0020317D" w:rsidRPr="003343C9" w:rsidRDefault="0020317D">
            <w:r w:rsidRPr="003343C9">
              <w:rPr>
                <w:i/>
                <w:lang w:val="en-US"/>
              </w:rPr>
              <w:t>Foreign Key</w:t>
            </w:r>
          </w:p>
        </w:tc>
        <w:tc>
          <w:tcPr>
            <w:tcW w:w="3542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 nhóm hàng (tham chiếu Id bảng NhomHang)</w:t>
            </w:r>
          </w:p>
        </w:tc>
      </w:tr>
      <w:tr w:rsidR="0020317D" w:rsidRPr="003343C9" w:rsidTr="0020317D">
        <w:tc>
          <w:tcPr>
            <w:tcW w:w="762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5</w:t>
            </w:r>
          </w:p>
        </w:tc>
        <w:tc>
          <w:tcPr>
            <w:tcW w:w="1800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LoaiHangId</w:t>
            </w:r>
          </w:p>
        </w:tc>
        <w:tc>
          <w:tcPr>
            <w:tcW w:w="1563" w:type="dxa"/>
          </w:tcPr>
          <w:p w:rsidR="0020317D" w:rsidRPr="003343C9" w:rsidRDefault="0020317D"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76" w:type="dxa"/>
          </w:tcPr>
          <w:p w:rsidR="0020317D" w:rsidRPr="003343C9" w:rsidRDefault="0020317D">
            <w:r w:rsidRPr="003343C9">
              <w:rPr>
                <w:i/>
                <w:lang w:val="en-US"/>
              </w:rPr>
              <w:t>Foreign Key</w:t>
            </w:r>
          </w:p>
        </w:tc>
        <w:tc>
          <w:tcPr>
            <w:tcW w:w="3542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 loại hàng (tham chiếu Id bảng LoaiHang)</w:t>
            </w:r>
          </w:p>
        </w:tc>
      </w:tr>
      <w:tr w:rsidR="0020317D" w:rsidRPr="003343C9" w:rsidTr="0020317D">
        <w:tc>
          <w:tcPr>
            <w:tcW w:w="762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6</w:t>
            </w:r>
          </w:p>
        </w:tc>
        <w:tc>
          <w:tcPr>
            <w:tcW w:w="1800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NhaCCId</w:t>
            </w:r>
          </w:p>
        </w:tc>
        <w:tc>
          <w:tcPr>
            <w:tcW w:w="1563" w:type="dxa"/>
          </w:tcPr>
          <w:p w:rsidR="0020317D" w:rsidRPr="003343C9" w:rsidRDefault="0020317D"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76" w:type="dxa"/>
          </w:tcPr>
          <w:p w:rsidR="0020317D" w:rsidRPr="003343C9" w:rsidRDefault="0020317D">
            <w:r w:rsidRPr="003343C9">
              <w:rPr>
                <w:i/>
                <w:lang w:val="en-US"/>
              </w:rPr>
              <w:t>Foreign Key</w:t>
            </w:r>
          </w:p>
        </w:tc>
        <w:tc>
          <w:tcPr>
            <w:tcW w:w="3542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 nhà cung cấp (tham chiếu Id bảng NhaCC)</w:t>
            </w:r>
          </w:p>
        </w:tc>
      </w:tr>
      <w:tr w:rsidR="007E127E" w:rsidRPr="003343C9" w:rsidTr="0020317D">
        <w:tc>
          <w:tcPr>
            <w:tcW w:w="76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7</w:t>
            </w:r>
          </w:p>
        </w:tc>
        <w:tc>
          <w:tcPr>
            <w:tcW w:w="1800" w:type="dxa"/>
          </w:tcPr>
          <w:p w:rsidR="007E127E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Ten</w:t>
            </w:r>
          </w:p>
        </w:tc>
        <w:tc>
          <w:tcPr>
            <w:tcW w:w="1563" w:type="dxa"/>
          </w:tcPr>
          <w:p w:rsidR="007E127E" w:rsidRPr="003343C9" w:rsidRDefault="0020317D" w:rsidP="0020317D">
            <w:pPr>
              <w:rPr>
                <w:lang w:val="en-US"/>
              </w:rPr>
            </w:pPr>
            <w:r w:rsidRPr="003343C9">
              <w:rPr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Tên hàng hóa</w:t>
            </w:r>
          </w:p>
        </w:tc>
      </w:tr>
      <w:tr w:rsidR="007E127E" w:rsidRPr="003343C9" w:rsidTr="0020317D">
        <w:tc>
          <w:tcPr>
            <w:tcW w:w="76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8</w:t>
            </w:r>
          </w:p>
        </w:tc>
        <w:tc>
          <w:tcPr>
            <w:tcW w:w="1800" w:type="dxa"/>
          </w:tcPr>
          <w:p w:rsidR="007E127E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DonViId</w:t>
            </w:r>
          </w:p>
        </w:tc>
        <w:tc>
          <w:tcPr>
            <w:tcW w:w="1563" w:type="dxa"/>
          </w:tcPr>
          <w:p w:rsidR="007E127E" w:rsidRPr="003343C9" w:rsidRDefault="0020317D" w:rsidP="0020317D"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76" w:type="dxa"/>
          </w:tcPr>
          <w:p w:rsidR="007E127E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Foreign Key</w:t>
            </w:r>
          </w:p>
        </w:tc>
        <w:tc>
          <w:tcPr>
            <w:tcW w:w="3542" w:type="dxa"/>
          </w:tcPr>
          <w:p w:rsidR="007E127E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 đơn vị tính (tham chiếu ID bảng DonViTinh)</w:t>
            </w:r>
          </w:p>
        </w:tc>
      </w:tr>
      <w:tr w:rsidR="007E127E" w:rsidRPr="003343C9" w:rsidTr="0020317D">
        <w:tc>
          <w:tcPr>
            <w:tcW w:w="76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9</w:t>
            </w:r>
          </w:p>
        </w:tc>
        <w:tc>
          <w:tcPr>
            <w:tcW w:w="1800" w:type="dxa"/>
          </w:tcPr>
          <w:p w:rsidR="007E127E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XuatXu</w:t>
            </w:r>
          </w:p>
        </w:tc>
        <w:tc>
          <w:tcPr>
            <w:tcW w:w="1563" w:type="dxa"/>
          </w:tcPr>
          <w:p w:rsidR="007E127E" w:rsidRPr="003343C9" w:rsidRDefault="0020317D" w:rsidP="0020317D">
            <w:pPr>
              <w:rPr>
                <w:lang w:val="en-US"/>
              </w:rPr>
            </w:pPr>
            <w:r w:rsidRPr="003343C9">
              <w:rPr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Nơi xuất xứ của hàng hóa</w:t>
            </w:r>
          </w:p>
        </w:tc>
      </w:tr>
      <w:tr w:rsidR="007E127E" w:rsidRPr="003343C9" w:rsidTr="0020317D">
        <w:tc>
          <w:tcPr>
            <w:tcW w:w="762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10</w:t>
            </w:r>
          </w:p>
        </w:tc>
        <w:tc>
          <w:tcPr>
            <w:tcW w:w="1800" w:type="dxa"/>
          </w:tcPr>
          <w:p w:rsidR="007E127E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GiaMua</w:t>
            </w:r>
          </w:p>
        </w:tc>
        <w:tc>
          <w:tcPr>
            <w:tcW w:w="1563" w:type="dxa"/>
          </w:tcPr>
          <w:p w:rsidR="007E127E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Doubble</w:t>
            </w:r>
          </w:p>
        </w:tc>
        <w:tc>
          <w:tcPr>
            <w:tcW w:w="1576" w:type="dxa"/>
          </w:tcPr>
          <w:p w:rsidR="007E127E" w:rsidRPr="003343C9" w:rsidRDefault="007E127E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7E127E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Giá mua</w:t>
            </w:r>
          </w:p>
        </w:tc>
      </w:tr>
      <w:tr w:rsidR="0020317D" w:rsidRPr="003343C9" w:rsidTr="0020317D">
        <w:tc>
          <w:tcPr>
            <w:tcW w:w="762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11</w:t>
            </w:r>
          </w:p>
        </w:tc>
        <w:tc>
          <w:tcPr>
            <w:tcW w:w="1800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GiaBanLe</w:t>
            </w:r>
          </w:p>
        </w:tc>
        <w:tc>
          <w:tcPr>
            <w:tcW w:w="1563" w:type="dxa"/>
          </w:tcPr>
          <w:p w:rsidR="0020317D" w:rsidRPr="003343C9" w:rsidRDefault="0020317D">
            <w:r w:rsidRPr="003343C9">
              <w:rPr>
                <w:i/>
                <w:lang w:val="en-US"/>
              </w:rPr>
              <w:t>Doubble</w:t>
            </w:r>
          </w:p>
        </w:tc>
        <w:tc>
          <w:tcPr>
            <w:tcW w:w="1576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Giá bán lẻ</w:t>
            </w:r>
          </w:p>
        </w:tc>
      </w:tr>
      <w:tr w:rsidR="0020317D" w:rsidRPr="003343C9" w:rsidTr="0020317D">
        <w:tc>
          <w:tcPr>
            <w:tcW w:w="762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12</w:t>
            </w:r>
          </w:p>
        </w:tc>
        <w:tc>
          <w:tcPr>
            <w:tcW w:w="1800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GiaBanSi</w:t>
            </w:r>
          </w:p>
        </w:tc>
        <w:tc>
          <w:tcPr>
            <w:tcW w:w="1563" w:type="dxa"/>
          </w:tcPr>
          <w:p w:rsidR="0020317D" w:rsidRPr="003343C9" w:rsidRDefault="0020317D">
            <w:r w:rsidRPr="003343C9">
              <w:rPr>
                <w:i/>
                <w:lang w:val="en-US"/>
              </w:rPr>
              <w:t>Doubble</w:t>
            </w:r>
          </w:p>
        </w:tc>
        <w:tc>
          <w:tcPr>
            <w:tcW w:w="1576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Giá bán sỉ</w:t>
            </w:r>
          </w:p>
        </w:tc>
      </w:tr>
      <w:tr w:rsidR="0020317D" w:rsidRPr="003343C9" w:rsidTr="0020317D">
        <w:tc>
          <w:tcPr>
            <w:tcW w:w="762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13</w:t>
            </w:r>
          </w:p>
        </w:tc>
        <w:tc>
          <w:tcPr>
            <w:tcW w:w="1800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TonKho</w:t>
            </w:r>
          </w:p>
        </w:tc>
        <w:tc>
          <w:tcPr>
            <w:tcW w:w="1563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76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Tồn kho</w:t>
            </w:r>
          </w:p>
        </w:tc>
      </w:tr>
      <w:tr w:rsidR="0020317D" w:rsidRPr="003343C9" w:rsidTr="0020317D">
        <w:tc>
          <w:tcPr>
            <w:tcW w:w="762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14</w:t>
            </w:r>
          </w:p>
        </w:tc>
        <w:tc>
          <w:tcPr>
            <w:tcW w:w="1800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Anh</w:t>
            </w:r>
          </w:p>
        </w:tc>
        <w:tc>
          <w:tcPr>
            <w:tcW w:w="1563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Text</w:t>
            </w:r>
          </w:p>
        </w:tc>
        <w:tc>
          <w:tcPr>
            <w:tcW w:w="1576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Ảnh hàng hóa</w:t>
            </w:r>
          </w:p>
        </w:tc>
      </w:tr>
      <w:tr w:rsidR="0020317D" w:rsidRPr="003343C9" w:rsidTr="0020317D">
        <w:tc>
          <w:tcPr>
            <w:tcW w:w="762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15</w:t>
            </w:r>
          </w:p>
        </w:tc>
        <w:tc>
          <w:tcPr>
            <w:tcW w:w="1800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Activity</w:t>
            </w:r>
          </w:p>
        </w:tc>
        <w:tc>
          <w:tcPr>
            <w:tcW w:w="1563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Bit</w:t>
            </w:r>
          </w:p>
        </w:tc>
        <w:tc>
          <w:tcPr>
            <w:tcW w:w="1576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20317D" w:rsidRPr="003343C9" w:rsidRDefault="0020317D" w:rsidP="002031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Còn hoạt động hay không</w:t>
            </w:r>
          </w:p>
        </w:tc>
      </w:tr>
    </w:tbl>
    <w:p w:rsidR="007E127E" w:rsidRPr="003343C9" w:rsidRDefault="007E127E" w:rsidP="00C43E8A">
      <w:pPr>
        <w:pStyle w:val="BodyText"/>
        <w:ind w:left="0"/>
        <w:rPr>
          <w:i/>
          <w:color w:val="0000FF"/>
          <w:lang w:val="en-US"/>
        </w:rPr>
      </w:pPr>
    </w:p>
    <w:p w:rsidR="00353C82" w:rsidRPr="003343C9" w:rsidRDefault="00353C8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2.9.Keeplogged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804"/>
        <w:gridCol w:w="1509"/>
        <w:gridCol w:w="1583"/>
        <w:gridCol w:w="3562"/>
      </w:tblGrid>
      <w:tr w:rsidR="00F05067" w:rsidRPr="003343C9" w:rsidTr="00DC057D">
        <w:tc>
          <w:tcPr>
            <w:tcW w:w="763" w:type="dxa"/>
          </w:tcPr>
          <w:p w:rsidR="00F05067" w:rsidRPr="003343C9" w:rsidRDefault="00F05067" w:rsidP="00DC057D">
            <w:r w:rsidRPr="003343C9">
              <w:t>STT</w:t>
            </w:r>
          </w:p>
        </w:tc>
        <w:tc>
          <w:tcPr>
            <w:tcW w:w="1804" w:type="dxa"/>
          </w:tcPr>
          <w:p w:rsidR="00F05067" w:rsidRPr="003343C9" w:rsidRDefault="00F05067" w:rsidP="00DC057D">
            <w:r w:rsidRPr="003343C9">
              <w:t>Tên thuộc tính</w:t>
            </w:r>
          </w:p>
        </w:tc>
        <w:tc>
          <w:tcPr>
            <w:tcW w:w="1216" w:type="dxa"/>
          </w:tcPr>
          <w:p w:rsidR="00F05067" w:rsidRPr="003343C9" w:rsidRDefault="00F05067" w:rsidP="00DC057D">
            <w:r w:rsidRPr="003343C9">
              <w:t>Kiểu</w:t>
            </w:r>
          </w:p>
        </w:tc>
        <w:tc>
          <w:tcPr>
            <w:tcW w:w="1583" w:type="dxa"/>
          </w:tcPr>
          <w:p w:rsidR="00F05067" w:rsidRPr="003343C9" w:rsidRDefault="00F05067" w:rsidP="00DC057D">
            <w:r w:rsidRPr="003343C9">
              <w:t>Ràng buộc</w:t>
            </w:r>
          </w:p>
        </w:tc>
        <w:tc>
          <w:tcPr>
            <w:tcW w:w="3562" w:type="dxa"/>
          </w:tcPr>
          <w:p w:rsidR="00F05067" w:rsidRPr="003343C9" w:rsidRDefault="00F05067" w:rsidP="00DC057D">
            <w:r w:rsidRPr="003343C9">
              <w:t>Ý nghĩa/ghi chú</w:t>
            </w:r>
          </w:p>
        </w:tc>
      </w:tr>
      <w:tr w:rsidR="00F05067" w:rsidRPr="003343C9" w:rsidTr="00DC057D">
        <w:tc>
          <w:tcPr>
            <w:tcW w:w="763" w:type="dxa"/>
          </w:tcPr>
          <w:p w:rsidR="00F05067" w:rsidRPr="003343C9" w:rsidRDefault="00F05067" w:rsidP="00DC05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lastRenderedPageBreak/>
              <w:t>1</w:t>
            </w:r>
          </w:p>
        </w:tc>
        <w:tc>
          <w:tcPr>
            <w:tcW w:w="1804" w:type="dxa"/>
          </w:tcPr>
          <w:p w:rsidR="00F05067" w:rsidRPr="003343C9" w:rsidRDefault="00F05067" w:rsidP="00DC05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Id</w:t>
            </w:r>
          </w:p>
        </w:tc>
        <w:tc>
          <w:tcPr>
            <w:tcW w:w="1216" w:type="dxa"/>
          </w:tcPr>
          <w:p w:rsidR="00F05067" w:rsidRPr="003343C9" w:rsidRDefault="00F05067" w:rsidP="00DC05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Int</w:t>
            </w:r>
          </w:p>
        </w:tc>
        <w:tc>
          <w:tcPr>
            <w:tcW w:w="1583" w:type="dxa"/>
          </w:tcPr>
          <w:p w:rsidR="00F05067" w:rsidRPr="003343C9" w:rsidRDefault="00F05067" w:rsidP="00DC05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Primary Key</w:t>
            </w:r>
          </w:p>
        </w:tc>
        <w:tc>
          <w:tcPr>
            <w:tcW w:w="3562" w:type="dxa"/>
          </w:tcPr>
          <w:p w:rsidR="00F05067" w:rsidRPr="003343C9" w:rsidRDefault="00F05067" w:rsidP="00DC05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Id</w:t>
            </w:r>
          </w:p>
        </w:tc>
      </w:tr>
      <w:tr w:rsidR="00F05067" w:rsidRPr="003343C9" w:rsidTr="00DC057D">
        <w:tc>
          <w:tcPr>
            <w:tcW w:w="763" w:type="dxa"/>
          </w:tcPr>
          <w:p w:rsidR="00F05067" w:rsidRPr="003343C9" w:rsidRDefault="00F05067" w:rsidP="00DC05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2</w:t>
            </w:r>
          </w:p>
        </w:tc>
        <w:tc>
          <w:tcPr>
            <w:tcW w:w="1804" w:type="dxa"/>
          </w:tcPr>
          <w:p w:rsidR="00F05067" w:rsidRPr="003343C9" w:rsidRDefault="00F05067" w:rsidP="00DC05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Username</w:t>
            </w:r>
          </w:p>
        </w:tc>
        <w:tc>
          <w:tcPr>
            <w:tcW w:w="1216" w:type="dxa"/>
          </w:tcPr>
          <w:p w:rsidR="00F05067" w:rsidRPr="003343C9" w:rsidRDefault="00F05067" w:rsidP="00DC05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Varchar(255)</w:t>
            </w:r>
          </w:p>
        </w:tc>
        <w:tc>
          <w:tcPr>
            <w:tcW w:w="1583" w:type="dxa"/>
          </w:tcPr>
          <w:p w:rsidR="00F05067" w:rsidRPr="003343C9" w:rsidRDefault="00F05067" w:rsidP="00DC057D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F05067" w:rsidRPr="003343C9" w:rsidRDefault="00F05067" w:rsidP="00DC05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Tên đăng nhập</w:t>
            </w:r>
          </w:p>
        </w:tc>
      </w:tr>
      <w:tr w:rsidR="00F05067" w:rsidRPr="003343C9" w:rsidTr="00DC057D">
        <w:tc>
          <w:tcPr>
            <w:tcW w:w="763" w:type="dxa"/>
          </w:tcPr>
          <w:p w:rsidR="00F05067" w:rsidRPr="003343C9" w:rsidRDefault="00F05067" w:rsidP="00DC05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3</w:t>
            </w:r>
          </w:p>
        </w:tc>
        <w:tc>
          <w:tcPr>
            <w:tcW w:w="1804" w:type="dxa"/>
          </w:tcPr>
          <w:p w:rsidR="00F05067" w:rsidRPr="003343C9" w:rsidRDefault="00F05067" w:rsidP="00DC05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Pass</w:t>
            </w:r>
          </w:p>
        </w:tc>
        <w:tc>
          <w:tcPr>
            <w:tcW w:w="1216" w:type="dxa"/>
          </w:tcPr>
          <w:p w:rsidR="00F05067" w:rsidRPr="003343C9" w:rsidRDefault="00F05067" w:rsidP="00DC05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Varchar(255)</w:t>
            </w:r>
          </w:p>
        </w:tc>
        <w:tc>
          <w:tcPr>
            <w:tcW w:w="1583" w:type="dxa"/>
          </w:tcPr>
          <w:p w:rsidR="00F05067" w:rsidRPr="003343C9" w:rsidRDefault="00F05067" w:rsidP="00DC057D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F05067" w:rsidRPr="003343C9" w:rsidRDefault="00F05067" w:rsidP="00DC05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Password</w:t>
            </w:r>
          </w:p>
        </w:tc>
      </w:tr>
      <w:tr w:rsidR="00F05067" w:rsidRPr="003343C9" w:rsidTr="00DC057D">
        <w:tc>
          <w:tcPr>
            <w:tcW w:w="763" w:type="dxa"/>
          </w:tcPr>
          <w:p w:rsidR="00F05067" w:rsidRPr="003343C9" w:rsidRDefault="00F05067" w:rsidP="00DC05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:rsidR="00F05067" w:rsidRPr="003343C9" w:rsidRDefault="00F05067" w:rsidP="00DC05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Activity</w:t>
            </w:r>
          </w:p>
        </w:tc>
        <w:tc>
          <w:tcPr>
            <w:tcW w:w="1216" w:type="dxa"/>
          </w:tcPr>
          <w:p w:rsidR="00F05067" w:rsidRPr="003343C9" w:rsidRDefault="00F05067" w:rsidP="00DC05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bit</w:t>
            </w:r>
          </w:p>
        </w:tc>
        <w:tc>
          <w:tcPr>
            <w:tcW w:w="1583" w:type="dxa"/>
          </w:tcPr>
          <w:p w:rsidR="00F05067" w:rsidRPr="003343C9" w:rsidRDefault="00F05067" w:rsidP="00DC057D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F05067" w:rsidRPr="003343C9" w:rsidRDefault="00F05067" w:rsidP="00DC057D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Còn hoạt động hay không</w:t>
            </w:r>
          </w:p>
        </w:tc>
      </w:tr>
    </w:tbl>
    <w:p w:rsidR="00F05067" w:rsidRPr="003343C9" w:rsidRDefault="00F05067" w:rsidP="00C43E8A">
      <w:pPr>
        <w:pStyle w:val="BodyText"/>
        <w:ind w:left="0"/>
        <w:rPr>
          <w:i/>
          <w:color w:val="0000FF"/>
          <w:lang w:val="en-US"/>
        </w:rPr>
      </w:pPr>
    </w:p>
    <w:p w:rsidR="00F05067" w:rsidRDefault="00353C8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2.10. 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"/>
        <w:gridCol w:w="1800"/>
        <w:gridCol w:w="1563"/>
        <w:gridCol w:w="1576"/>
        <w:gridCol w:w="3542"/>
      </w:tblGrid>
      <w:tr w:rsidR="00DC057D" w:rsidRPr="003343C9" w:rsidTr="00DC057D">
        <w:tc>
          <w:tcPr>
            <w:tcW w:w="762" w:type="dxa"/>
          </w:tcPr>
          <w:p w:rsidR="00DC057D" w:rsidRPr="003343C9" w:rsidRDefault="00DC057D" w:rsidP="00DC057D">
            <w:r w:rsidRPr="003343C9">
              <w:t>STT</w:t>
            </w:r>
          </w:p>
        </w:tc>
        <w:tc>
          <w:tcPr>
            <w:tcW w:w="1800" w:type="dxa"/>
          </w:tcPr>
          <w:p w:rsidR="00DC057D" w:rsidRPr="003343C9" w:rsidRDefault="00DC057D" w:rsidP="00DC057D">
            <w:r w:rsidRPr="003343C9">
              <w:t>Tên thuộc tính</w:t>
            </w:r>
          </w:p>
        </w:tc>
        <w:tc>
          <w:tcPr>
            <w:tcW w:w="1563" w:type="dxa"/>
          </w:tcPr>
          <w:p w:rsidR="00DC057D" w:rsidRPr="003343C9" w:rsidRDefault="00DC057D" w:rsidP="00DC057D">
            <w:r w:rsidRPr="003343C9">
              <w:t>Kiểu</w:t>
            </w:r>
          </w:p>
        </w:tc>
        <w:tc>
          <w:tcPr>
            <w:tcW w:w="1576" w:type="dxa"/>
          </w:tcPr>
          <w:p w:rsidR="00DC057D" w:rsidRPr="003343C9" w:rsidRDefault="00DC057D" w:rsidP="00DC057D">
            <w:r w:rsidRPr="003343C9">
              <w:t>Ràng buộc</w:t>
            </w:r>
          </w:p>
        </w:tc>
        <w:tc>
          <w:tcPr>
            <w:tcW w:w="3542" w:type="dxa"/>
          </w:tcPr>
          <w:p w:rsidR="00DC057D" w:rsidRPr="003343C9" w:rsidRDefault="00DC057D" w:rsidP="00DC057D">
            <w:r w:rsidRPr="003343C9">
              <w:t>Ý nghĩa/ghi chú</w:t>
            </w:r>
          </w:p>
        </w:tc>
      </w:tr>
      <w:tr w:rsidR="00DC057D" w:rsidRPr="003343C9" w:rsidTr="00DC057D">
        <w:tc>
          <w:tcPr>
            <w:tcW w:w="762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</w:t>
            </w:r>
          </w:p>
        </w:tc>
        <w:tc>
          <w:tcPr>
            <w:tcW w:w="1800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</w:t>
            </w:r>
          </w:p>
        </w:tc>
        <w:tc>
          <w:tcPr>
            <w:tcW w:w="1563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76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Primary Key</w:t>
            </w:r>
          </w:p>
        </w:tc>
        <w:tc>
          <w:tcPr>
            <w:tcW w:w="3542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 xml:space="preserve">Id </w:t>
            </w:r>
            <w:r>
              <w:rPr>
                <w:i/>
                <w:lang w:val="en-US"/>
              </w:rPr>
              <w:t>khách hàng</w:t>
            </w:r>
          </w:p>
        </w:tc>
      </w:tr>
      <w:tr w:rsidR="00DC057D" w:rsidRPr="003343C9" w:rsidTr="00DC057D">
        <w:tc>
          <w:tcPr>
            <w:tcW w:w="762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2</w:t>
            </w:r>
          </w:p>
        </w:tc>
        <w:tc>
          <w:tcPr>
            <w:tcW w:w="1800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Ma</w:t>
            </w:r>
          </w:p>
        </w:tc>
        <w:tc>
          <w:tcPr>
            <w:tcW w:w="1563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Varchar(20)</w:t>
            </w:r>
          </w:p>
        </w:tc>
        <w:tc>
          <w:tcPr>
            <w:tcW w:w="1576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 xml:space="preserve">Mã </w:t>
            </w:r>
            <w:r>
              <w:rPr>
                <w:i/>
                <w:lang w:val="en-US"/>
              </w:rPr>
              <w:t>khách hàng</w:t>
            </w:r>
          </w:p>
        </w:tc>
      </w:tr>
      <w:tr w:rsidR="00DC057D" w:rsidRPr="003343C9" w:rsidTr="00DC057D">
        <w:tc>
          <w:tcPr>
            <w:tcW w:w="762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3</w:t>
            </w:r>
          </w:p>
        </w:tc>
        <w:tc>
          <w:tcPr>
            <w:tcW w:w="1800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MaKH</w:t>
            </w:r>
          </w:p>
        </w:tc>
        <w:tc>
          <w:tcPr>
            <w:tcW w:w="1563" w:type="dxa"/>
          </w:tcPr>
          <w:p w:rsidR="00DC057D" w:rsidRPr="003343C9" w:rsidRDefault="00DC057D" w:rsidP="00DC057D">
            <w:r>
              <w:rPr>
                <w:i/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DC057D" w:rsidRPr="003343C9" w:rsidRDefault="00DC057D" w:rsidP="00DC057D"/>
        </w:tc>
        <w:tc>
          <w:tcPr>
            <w:tcW w:w="3542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Mã khách hàng</w:t>
            </w:r>
          </w:p>
        </w:tc>
      </w:tr>
      <w:tr w:rsidR="00DC057D" w:rsidRPr="003343C9" w:rsidTr="00DC057D">
        <w:tc>
          <w:tcPr>
            <w:tcW w:w="762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4</w:t>
            </w:r>
          </w:p>
        </w:tc>
        <w:tc>
          <w:tcPr>
            <w:tcW w:w="1800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LoaiKHId</w:t>
            </w:r>
          </w:p>
        </w:tc>
        <w:tc>
          <w:tcPr>
            <w:tcW w:w="1563" w:type="dxa"/>
          </w:tcPr>
          <w:p w:rsidR="00DC057D" w:rsidRPr="00DC057D" w:rsidRDefault="00DC057D" w:rsidP="00DC057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76" w:type="dxa"/>
          </w:tcPr>
          <w:p w:rsidR="00DC057D" w:rsidRPr="00DC057D" w:rsidRDefault="00DC057D" w:rsidP="00DC057D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542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 loại khách hàng (tham chiếu đến id trong bảng LoaiKH)</w:t>
            </w:r>
          </w:p>
        </w:tc>
      </w:tr>
      <w:tr w:rsidR="00DC057D" w:rsidRPr="003343C9" w:rsidTr="00DC057D">
        <w:tc>
          <w:tcPr>
            <w:tcW w:w="762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5</w:t>
            </w:r>
          </w:p>
        </w:tc>
        <w:tc>
          <w:tcPr>
            <w:tcW w:w="1800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KhuVucId</w:t>
            </w:r>
          </w:p>
        </w:tc>
        <w:tc>
          <w:tcPr>
            <w:tcW w:w="1563" w:type="dxa"/>
          </w:tcPr>
          <w:p w:rsidR="00DC057D" w:rsidRPr="00DC057D" w:rsidRDefault="00DC057D" w:rsidP="00DC057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76" w:type="dxa"/>
          </w:tcPr>
          <w:p w:rsidR="00DC057D" w:rsidRPr="00DC057D" w:rsidRDefault="00DC057D" w:rsidP="00DC057D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542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 loại khu vực (tham chiếu đến id trong bảng KhuVuc)</w:t>
            </w:r>
          </w:p>
        </w:tc>
      </w:tr>
      <w:tr w:rsidR="00DC057D" w:rsidRPr="003343C9" w:rsidTr="00DC057D">
        <w:tc>
          <w:tcPr>
            <w:tcW w:w="762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6</w:t>
            </w:r>
          </w:p>
        </w:tc>
        <w:tc>
          <w:tcPr>
            <w:tcW w:w="1800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Ten</w:t>
            </w:r>
          </w:p>
        </w:tc>
        <w:tc>
          <w:tcPr>
            <w:tcW w:w="1563" w:type="dxa"/>
          </w:tcPr>
          <w:p w:rsidR="00DC057D" w:rsidRPr="003343C9" w:rsidRDefault="00DC057D" w:rsidP="00DC057D">
            <w:r>
              <w:rPr>
                <w:i/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DC057D" w:rsidRPr="003343C9" w:rsidRDefault="00DC057D" w:rsidP="00DC057D"/>
        </w:tc>
        <w:tc>
          <w:tcPr>
            <w:tcW w:w="3542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Tên khách hàng</w:t>
            </w:r>
          </w:p>
        </w:tc>
      </w:tr>
      <w:tr w:rsidR="00DC057D" w:rsidRPr="003343C9" w:rsidTr="00DC057D">
        <w:tc>
          <w:tcPr>
            <w:tcW w:w="762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7</w:t>
            </w:r>
          </w:p>
        </w:tc>
        <w:tc>
          <w:tcPr>
            <w:tcW w:w="1800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DiaChi</w:t>
            </w:r>
          </w:p>
        </w:tc>
        <w:tc>
          <w:tcPr>
            <w:tcW w:w="1563" w:type="dxa"/>
          </w:tcPr>
          <w:p w:rsidR="00DC057D" w:rsidRPr="003343C9" w:rsidRDefault="00DC057D" w:rsidP="00DC057D">
            <w:pPr>
              <w:rPr>
                <w:lang w:val="en-US"/>
              </w:rPr>
            </w:pPr>
            <w:r>
              <w:rPr>
                <w:lang w:val="en-US"/>
              </w:rPr>
              <w:t>Longtext</w:t>
            </w:r>
          </w:p>
        </w:tc>
        <w:tc>
          <w:tcPr>
            <w:tcW w:w="1576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Địa chỉ khách hàng</w:t>
            </w:r>
          </w:p>
        </w:tc>
      </w:tr>
      <w:tr w:rsidR="00DC057D" w:rsidRPr="003343C9" w:rsidTr="00DC057D">
        <w:tc>
          <w:tcPr>
            <w:tcW w:w="762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8</w:t>
            </w:r>
          </w:p>
        </w:tc>
        <w:tc>
          <w:tcPr>
            <w:tcW w:w="1800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MaSoThue</w:t>
            </w:r>
          </w:p>
        </w:tc>
        <w:tc>
          <w:tcPr>
            <w:tcW w:w="1563" w:type="dxa"/>
          </w:tcPr>
          <w:p w:rsidR="00DC057D" w:rsidRDefault="00DC057D">
            <w:r w:rsidRPr="00416811">
              <w:rPr>
                <w:i/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Mã số thuế</w:t>
            </w:r>
          </w:p>
        </w:tc>
      </w:tr>
      <w:tr w:rsidR="00DC057D" w:rsidRPr="003343C9" w:rsidTr="00DC057D">
        <w:tc>
          <w:tcPr>
            <w:tcW w:w="762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9</w:t>
            </w:r>
          </w:p>
        </w:tc>
        <w:tc>
          <w:tcPr>
            <w:tcW w:w="1800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DienThoai</w:t>
            </w:r>
          </w:p>
        </w:tc>
        <w:tc>
          <w:tcPr>
            <w:tcW w:w="1563" w:type="dxa"/>
          </w:tcPr>
          <w:p w:rsidR="00DC057D" w:rsidRDefault="00DC057D">
            <w:r w:rsidRPr="00416811">
              <w:rPr>
                <w:i/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Số điện thoại</w:t>
            </w:r>
          </w:p>
        </w:tc>
      </w:tr>
      <w:tr w:rsidR="00DC057D" w:rsidRPr="003343C9" w:rsidTr="00DC057D">
        <w:tc>
          <w:tcPr>
            <w:tcW w:w="762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10</w:t>
            </w:r>
          </w:p>
        </w:tc>
        <w:tc>
          <w:tcPr>
            <w:tcW w:w="1800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Email</w:t>
            </w:r>
          </w:p>
        </w:tc>
        <w:tc>
          <w:tcPr>
            <w:tcW w:w="1563" w:type="dxa"/>
          </w:tcPr>
          <w:p w:rsidR="00DC057D" w:rsidRDefault="00DC057D">
            <w:r w:rsidRPr="00416811">
              <w:rPr>
                <w:i/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Email</w:t>
            </w:r>
          </w:p>
        </w:tc>
      </w:tr>
      <w:tr w:rsidR="00DC057D" w:rsidRPr="003343C9" w:rsidTr="00DC057D">
        <w:tc>
          <w:tcPr>
            <w:tcW w:w="762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11</w:t>
            </w:r>
          </w:p>
        </w:tc>
        <w:tc>
          <w:tcPr>
            <w:tcW w:w="1800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TaiKhoan</w:t>
            </w:r>
          </w:p>
        </w:tc>
        <w:tc>
          <w:tcPr>
            <w:tcW w:w="1563" w:type="dxa"/>
          </w:tcPr>
          <w:p w:rsidR="00DC057D" w:rsidRDefault="00DC057D">
            <w:r w:rsidRPr="00416811">
              <w:rPr>
                <w:i/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Tài khoản ngân hàng</w:t>
            </w:r>
          </w:p>
        </w:tc>
      </w:tr>
      <w:tr w:rsidR="00DC057D" w:rsidRPr="003343C9" w:rsidTr="00DC057D">
        <w:tc>
          <w:tcPr>
            <w:tcW w:w="762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12</w:t>
            </w:r>
          </w:p>
        </w:tc>
        <w:tc>
          <w:tcPr>
            <w:tcW w:w="1800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NganHang</w:t>
            </w:r>
          </w:p>
        </w:tc>
        <w:tc>
          <w:tcPr>
            <w:tcW w:w="1563" w:type="dxa"/>
          </w:tcPr>
          <w:p w:rsidR="00DC057D" w:rsidRDefault="00DC057D">
            <w:r w:rsidRPr="00416811">
              <w:rPr>
                <w:i/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Ngân hàng</w:t>
            </w:r>
          </w:p>
        </w:tc>
      </w:tr>
      <w:tr w:rsidR="00DC057D" w:rsidRPr="003343C9" w:rsidTr="00DC057D">
        <w:tc>
          <w:tcPr>
            <w:tcW w:w="762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13</w:t>
            </w:r>
          </w:p>
        </w:tc>
        <w:tc>
          <w:tcPr>
            <w:tcW w:w="1800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GioiHanNo</w:t>
            </w:r>
          </w:p>
        </w:tc>
        <w:tc>
          <w:tcPr>
            <w:tcW w:w="1563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Decimal</w:t>
            </w:r>
          </w:p>
        </w:tc>
        <w:tc>
          <w:tcPr>
            <w:tcW w:w="1576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Số tiền nợ lớn nhất có thể</w:t>
            </w:r>
          </w:p>
        </w:tc>
      </w:tr>
      <w:tr w:rsidR="00DC057D" w:rsidRPr="003343C9" w:rsidTr="00DC057D">
        <w:tc>
          <w:tcPr>
            <w:tcW w:w="762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14</w:t>
            </w:r>
          </w:p>
        </w:tc>
        <w:tc>
          <w:tcPr>
            <w:tcW w:w="1800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NoHienTai</w:t>
            </w:r>
          </w:p>
        </w:tc>
        <w:tc>
          <w:tcPr>
            <w:tcW w:w="1563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Decimal</w:t>
            </w:r>
          </w:p>
        </w:tc>
        <w:tc>
          <w:tcPr>
            <w:tcW w:w="1576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DC057D" w:rsidRPr="003343C9" w:rsidRDefault="00DC057D" w:rsidP="00DC057D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Số tiền nợ hiện tại</w:t>
            </w:r>
          </w:p>
        </w:tc>
      </w:tr>
    </w:tbl>
    <w:p w:rsidR="00DC057D" w:rsidRPr="003343C9" w:rsidRDefault="00DC057D" w:rsidP="00C43E8A">
      <w:pPr>
        <w:pStyle w:val="BodyText"/>
        <w:ind w:left="0"/>
        <w:rPr>
          <w:i/>
          <w:color w:val="0000FF"/>
          <w:lang w:val="en-US"/>
        </w:rPr>
      </w:pPr>
    </w:p>
    <w:p w:rsidR="00353C82" w:rsidRDefault="00353C8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2.11. KhoHang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"/>
        <w:gridCol w:w="1800"/>
        <w:gridCol w:w="1563"/>
        <w:gridCol w:w="1576"/>
        <w:gridCol w:w="3542"/>
      </w:tblGrid>
      <w:tr w:rsidR="00C947B0" w:rsidRPr="003343C9" w:rsidTr="00843BF7">
        <w:tc>
          <w:tcPr>
            <w:tcW w:w="762" w:type="dxa"/>
          </w:tcPr>
          <w:p w:rsidR="00C947B0" w:rsidRPr="003343C9" w:rsidRDefault="00C947B0" w:rsidP="00843BF7">
            <w:r w:rsidRPr="003343C9">
              <w:t>STT</w:t>
            </w:r>
          </w:p>
        </w:tc>
        <w:tc>
          <w:tcPr>
            <w:tcW w:w="1800" w:type="dxa"/>
          </w:tcPr>
          <w:p w:rsidR="00C947B0" w:rsidRPr="003343C9" w:rsidRDefault="00C947B0" w:rsidP="00843BF7">
            <w:r w:rsidRPr="003343C9">
              <w:t>Tên thuộc tính</w:t>
            </w:r>
          </w:p>
        </w:tc>
        <w:tc>
          <w:tcPr>
            <w:tcW w:w="1563" w:type="dxa"/>
          </w:tcPr>
          <w:p w:rsidR="00C947B0" w:rsidRPr="003343C9" w:rsidRDefault="00C947B0" w:rsidP="00843BF7">
            <w:r w:rsidRPr="003343C9">
              <w:t>Kiểu</w:t>
            </w:r>
          </w:p>
        </w:tc>
        <w:tc>
          <w:tcPr>
            <w:tcW w:w="1576" w:type="dxa"/>
          </w:tcPr>
          <w:p w:rsidR="00C947B0" w:rsidRPr="003343C9" w:rsidRDefault="00C947B0" w:rsidP="00843BF7">
            <w:r w:rsidRPr="003343C9">
              <w:t>Ràng buộc</w:t>
            </w:r>
          </w:p>
        </w:tc>
        <w:tc>
          <w:tcPr>
            <w:tcW w:w="3542" w:type="dxa"/>
          </w:tcPr>
          <w:p w:rsidR="00C947B0" w:rsidRPr="003343C9" w:rsidRDefault="00C947B0" w:rsidP="00843BF7">
            <w:r w:rsidRPr="003343C9">
              <w:t>Ý nghĩa/ghi chú</w:t>
            </w:r>
          </w:p>
        </w:tc>
      </w:tr>
      <w:tr w:rsidR="00C947B0" w:rsidRPr="003343C9" w:rsidTr="00843BF7">
        <w:tc>
          <w:tcPr>
            <w:tcW w:w="762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</w:t>
            </w:r>
          </w:p>
        </w:tc>
        <w:tc>
          <w:tcPr>
            <w:tcW w:w="1800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</w:t>
            </w:r>
          </w:p>
        </w:tc>
        <w:tc>
          <w:tcPr>
            <w:tcW w:w="1563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76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Primary Key</w:t>
            </w:r>
          </w:p>
        </w:tc>
        <w:tc>
          <w:tcPr>
            <w:tcW w:w="3542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 xml:space="preserve">Id </w:t>
            </w:r>
            <w:r>
              <w:rPr>
                <w:i/>
                <w:lang w:val="en-US"/>
              </w:rPr>
              <w:t>k</w:t>
            </w:r>
            <w:r>
              <w:rPr>
                <w:i/>
                <w:lang w:val="en-US"/>
              </w:rPr>
              <w:t>ho hàng</w:t>
            </w:r>
          </w:p>
        </w:tc>
      </w:tr>
      <w:tr w:rsidR="00C947B0" w:rsidRPr="003343C9" w:rsidTr="00843BF7">
        <w:tc>
          <w:tcPr>
            <w:tcW w:w="762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2</w:t>
            </w:r>
          </w:p>
        </w:tc>
        <w:tc>
          <w:tcPr>
            <w:tcW w:w="1800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Ma</w:t>
            </w:r>
          </w:p>
        </w:tc>
        <w:tc>
          <w:tcPr>
            <w:tcW w:w="1563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Varchar(20)</w:t>
            </w:r>
          </w:p>
        </w:tc>
        <w:tc>
          <w:tcPr>
            <w:tcW w:w="1576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 xml:space="preserve">Mã </w:t>
            </w:r>
            <w:r>
              <w:rPr>
                <w:i/>
                <w:lang w:val="en-US"/>
              </w:rPr>
              <w:t>kh</w:t>
            </w:r>
            <w:r>
              <w:rPr>
                <w:i/>
                <w:lang w:val="en-US"/>
              </w:rPr>
              <w:t>o hàng</w:t>
            </w:r>
          </w:p>
        </w:tc>
      </w:tr>
      <w:tr w:rsidR="00C947B0" w:rsidRPr="003343C9" w:rsidTr="00843BF7">
        <w:tc>
          <w:tcPr>
            <w:tcW w:w="762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3</w:t>
            </w:r>
          </w:p>
        </w:tc>
        <w:tc>
          <w:tcPr>
            <w:tcW w:w="1800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Ten</w:t>
            </w:r>
          </w:p>
        </w:tc>
        <w:tc>
          <w:tcPr>
            <w:tcW w:w="1563" w:type="dxa"/>
          </w:tcPr>
          <w:p w:rsidR="00C947B0" w:rsidRPr="00C947B0" w:rsidRDefault="00C947B0" w:rsidP="00843BF7">
            <w:pPr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C947B0" w:rsidRPr="003343C9" w:rsidRDefault="00C947B0" w:rsidP="00843BF7"/>
        </w:tc>
        <w:tc>
          <w:tcPr>
            <w:tcW w:w="3542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Tên kho hàng</w:t>
            </w:r>
          </w:p>
        </w:tc>
      </w:tr>
      <w:tr w:rsidR="00C947B0" w:rsidRPr="003343C9" w:rsidTr="00843BF7">
        <w:tc>
          <w:tcPr>
            <w:tcW w:w="762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4</w:t>
            </w:r>
          </w:p>
        </w:tc>
        <w:tc>
          <w:tcPr>
            <w:tcW w:w="1800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NguoiQLId</w:t>
            </w:r>
          </w:p>
        </w:tc>
        <w:tc>
          <w:tcPr>
            <w:tcW w:w="1563" w:type="dxa"/>
          </w:tcPr>
          <w:p w:rsidR="00C947B0" w:rsidRPr="00DC057D" w:rsidRDefault="00C947B0" w:rsidP="00843BF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76" w:type="dxa"/>
          </w:tcPr>
          <w:p w:rsidR="00C947B0" w:rsidRPr="00DC057D" w:rsidRDefault="00C947B0" w:rsidP="00843BF7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542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 người quản lý (tham chiếu đến id trong bản NhanVien)</w:t>
            </w:r>
          </w:p>
        </w:tc>
      </w:tr>
      <w:tr w:rsidR="00C947B0" w:rsidRPr="003343C9" w:rsidTr="00843BF7">
        <w:tc>
          <w:tcPr>
            <w:tcW w:w="762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5</w:t>
            </w:r>
          </w:p>
        </w:tc>
        <w:tc>
          <w:tcPr>
            <w:tcW w:w="1800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NguoiLienHe</w:t>
            </w:r>
          </w:p>
        </w:tc>
        <w:tc>
          <w:tcPr>
            <w:tcW w:w="1563" w:type="dxa"/>
          </w:tcPr>
          <w:p w:rsidR="00C947B0" w:rsidRDefault="00C947B0">
            <w:r w:rsidRPr="00C7663C">
              <w:rPr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C947B0" w:rsidRPr="00DC057D" w:rsidRDefault="00C947B0" w:rsidP="00843BF7">
            <w:pPr>
              <w:rPr>
                <w:lang w:val="en-US"/>
              </w:rPr>
            </w:pPr>
          </w:p>
        </w:tc>
        <w:tc>
          <w:tcPr>
            <w:tcW w:w="3542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Người liên hệ</w:t>
            </w:r>
          </w:p>
        </w:tc>
      </w:tr>
      <w:tr w:rsidR="00C947B0" w:rsidRPr="003343C9" w:rsidTr="00843BF7">
        <w:tc>
          <w:tcPr>
            <w:tcW w:w="762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6</w:t>
            </w:r>
          </w:p>
        </w:tc>
        <w:tc>
          <w:tcPr>
            <w:tcW w:w="1800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DiaChi</w:t>
            </w:r>
          </w:p>
        </w:tc>
        <w:tc>
          <w:tcPr>
            <w:tcW w:w="1563" w:type="dxa"/>
          </w:tcPr>
          <w:p w:rsidR="00C947B0" w:rsidRDefault="00C947B0">
            <w:r w:rsidRPr="00C7663C">
              <w:rPr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C947B0" w:rsidRPr="003343C9" w:rsidRDefault="00C947B0" w:rsidP="00843BF7"/>
        </w:tc>
        <w:tc>
          <w:tcPr>
            <w:tcW w:w="3542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Địa chỉ</w:t>
            </w:r>
          </w:p>
        </w:tc>
      </w:tr>
      <w:tr w:rsidR="00C947B0" w:rsidRPr="003343C9" w:rsidTr="00843BF7">
        <w:tc>
          <w:tcPr>
            <w:tcW w:w="762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7</w:t>
            </w:r>
          </w:p>
        </w:tc>
        <w:tc>
          <w:tcPr>
            <w:tcW w:w="1800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DienThoai</w:t>
            </w:r>
          </w:p>
        </w:tc>
        <w:tc>
          <w:tcPr>
            <w:tcW w:w="1563" w:type="dxa"/>
          </w:tcPr>
          <w:p w:rsidR="00C947B0" w:rsidRDefault="00C947B0">
            <w:r w:rsidRPr="00C7663C">
              <w:rPr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Số điện thoại</w:t>
            </w:r>
          </w:p>
        </w:tc>
      </w:tr>
      <w:tr w:rsidR="00C947B0" w:rsidRPr="003343C9" w:rsidTr="00843BF7">
        <w:tc>
          <w:tcPr>
            <w:tcW w:w="762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lastRenderedPageBreak/>
              <w:t>8</w:t>
            </w:r>
          </w:p>
        </w:tc>
        <w:tc>
          <w:tcPr>
            <w:tcW w:w="1800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Email</w:t>
            </w:r>
          </w:p>
        </w:tc>
        <w:tc>
          <w:tcPr>
            <w:tcW w:w="1563" w:type="dxa"/>
          </w:tcPr>
          <w:p w:rsidR="00C947B0" w:rsidRDefault="00C947B0">
            <w:r w:rsidRPr="00C7663C">
              <w:rPr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Email</w:t>
            </w:r>
          </w:p>
        </w:tc>
      </w:tr>
      <w:tr w:rsidR="00C947B0" w:rsidRPr="003343C9" w:rsidTr="00843BF7">
        <w:tc>
          <w:tcPr>
            <w:tcW w:w="762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9</w:t>
            </w:r>
          </w:p>
        </w:tc>
        <w:tc>
          <w:tcPr>
            <w:tcW w:w="1800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Fax</w:t>
            </w:r>
          </w:p>
        </w:tc>
        <w:tc>
          <w:tcPr>
            <w:tcW w:w="1563" w:type="dxa"/>
          </w:tcPr>
          <w:p w:rsidR="00C947B0" w:rsidRDefault="00C947B0">
            <w:r w:rsidRPr="00C7663C">
              <w:rPr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Số fax</w:t>
            </w:r>
          </w:p>
        </w:tc>
      </w:tr>
      <w:tr w:rsidR="00C947B0" w:rsidRPr="003343C9" w:rsidTr="00843BF7">
        <w:tc>
          <w:tcPr>
            <w:tcW w:w="762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10</w:t>
            </w:r>
          </w:p>
        </w:tc>
        <w:tc>
          <w:tcPr>
            <w:tcW w:w="1800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DienGiai</w:t>
            </w:r>
          </w:p>
        </w:tc>
        <w:tc>
          <w:tcPr>
            <w:tcW w:w="1563" w:type="dxa"/>
          </w:tcPr>
          <w:p w:rsidR="00C947B0" w:rsidRDefault="00C947B0">
            <w:r>
              <w:rPr>
                <w:lang w:val="en-US"/>
              </w:rPr>
              <w:t>Longtext</w:t>
            </w:r>
          </w:p>
        </w:tc>
        <w:tc>
          <w:tcPr>
            <w:tcW w:w="1576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Diễn giải</w:t>
            </w:r>
          </w:p>
        </w:tc>
      </w:tr>
      <w:tr w:rsidR="00C947B0" w:rsidRPr="003343C9" w:rsidTr="00843BF7">
        <w:tc>
          <w:tcPr>
            <w:tcW w:w="762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11</w:t>
            </w:r>
          </w:p>
        </w:tc>
        <w:tc>
          <w:tcPr>
            <w:tcW w:w="1800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Activity</w:t>
            </w:r>
          </w:p>
        </w:tc>
        <w:tc>
          <w:tcPr>
            <w:tcW w:w="1563" w:type="dxa"/>
          </w:tcPr>
          <w:p w:rsidR="00C947B0" w:rsidRPr="00C947B0" w:rsidRDefault="00C947B0" w:rsidP="00843BF7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576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C947B0" w:rsidRPr="003343C9" w:rsidRDefault="00C947B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Còn hoạt động hay không</w:t>
            </w:r>
          </w:p>
        </w:tc>
      </w:tr>
    </w:tbl>
    <w:p w:rsidR="00C947B0" w:rsidRPr="003343C9" w:rsidRDefault="00C947B0" w:rsidP="00C43E8A">
      <w:pPr>
        <w:pStyle w:val="BodyText"/>
        <w:ind w:left="0"/>
        <w:rPr>
          <w:i/>
          <w:color w:val="0000FF"/>
          <w:lang w:val="en-US"/>
        </w:rPr>
      </w:pPr>
    </w:p>
    <w:p w:rsidR="00353C82" w:rsidRDefault="00353C8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2.12. KhuVuc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804"/>
        <w:gridCol w:w="1509"/>
        <w:gridCol w:w="1583"/>
        <w:gridCol w:w="3562"/>
      </w:tblGrid>
      <w:tr w:rsidR="00C947B0" w:rsidRPr="003343C9" w:rsidTr="00843BF7">
        <w:tc>
          <w:tcPr>
            <w:tcW w:w="763" w:type="dxa"/>
          </w:tcPr>
          <w:p w:rsidR="00C947B0" w:rsidRPr="003343C9" w:rsidRDefault="00C947B0" w:rsidP="00843BF7">
            <w:r w:rsidRPr="003343C9">
              <w:t>STT</w:t>
            </w:r>
          </w:p>
        </w:tc>
        <w:tc>
          <w:tcPr>
            <w:tcW w:w="1804" w:type="dxa"/>
          </w:tcPr>
          <w:p w:rsidR="00C947B0" w:rsidRPr="003343C9" w:rsidRDefault="00C947B0" w:rsidP="00843BF7">
            <w:r w:rsidRPr="003343C9">
              <w:t>Tên thuộc tính</w:t>
            </w:r>
          </w:p>
        </w:tc>
        <w:tc>
          <w:tcPr>
            <w:tcW w:w="1216" w:type="dxa"/>
          </w:tcPr>
          <w:p w:rsidR="00C947B0" w:rsidRPr="003343C9" w:rsidRDefault="00C947B0" w:rsidP="00843BF7">
            <w:r w:rsidRPr="003343C9">
              <w:t>Kiểu</w:t>
            </w:r>
          </w:p>
        </w:tc>
        <w:tc>
          <w:tcPr>
            <w:tcW w:w="1583" w:type="dxa"/>
          </w:tcPr>
          <w:p w:rsidR="00C947B0" w:rsidRPr="003343C9" w:rsidRDefault="00C947B0" w:rsidP="00843BF7">
            <w:r w:rsidRPr="003343C9">
              <w:t>Ràng buộc</w:t>
            </w:r>
          </w:p>
        </w:tc>
        <w:tc>
          <w:tcPr>
            <w:tcW w:w="3562" w:type="dxa"/>
          </w:tcPr>
          <w:p w:rsidR="00C947B0" w:rsidRPr="003343C9" w:rsidRDefault="00C947B0" w:rsidP="00843BF7">
            <w:r w:rsidRPr="003343C9">
              <w:t>Ý nghĩa/ghi chú</w:t>
            </w:r>
          </w:p>
        </w:tc>
      </w:tr>
      <w:tr w:rsidR="00C947B0" w:rsidRPr="003343C9" w:rsidTr="00843BF7">
        <w:tc>
          <w:tcPr>
            <w:tcW w:w="763" w:type="dxa"/>
          </w:tcPr>
          <w:p w:rsidR="00C947B0" w:rsidRPr="003343C9" w:rsidRDefault="00C947B0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:rsidR="00C947B0" w:rsidRPr="003343C9" w:rsidRDefault="00C947B0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Id</w:t>
            </w:r>
          </w:p>
        </w:tc>
        <w:tc>
          <w:tcPr>
            <w:tcW w:w="1216" w:type="dxa"/>
          </w:tcPr>
          <w:p w:rsidR="00C947B0" w:rsidRPr="003343C9" w:rsidRDefault="00C947B0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Int</w:t>
            </w:r>
          </w:p>
        </w:tc>
        <w:tc>
          <w:tcPr>
            <w:tcW w:w="1583" w:type="dxa"/>
          </w:tcPr>
          <w:p w:rsidR="00C947B0" w:rsidRPr="003343C9" w:rsidRDefault="00C947B0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Primary Key</w:t>
            </w:r>
          </w:p>
        </w:tc>
        <w:tc>
          <w:tcPr>
            <w:tcW w:w="3562" w:type="dxa"/>
          </w:tcPr>
          <w:p w:rsidR="00C947B0" w:rsidRPr="003343C9" w:rsidRDefault="00C947B0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Id</w:t>
            </w:r>
            <w:r>
              <w:rPr>
                <w:lang w:val="en-US"/>
              </w:rPr>
              <w:t xml:space="preserve"> khu vực</w:t>
            </w:r>
          </w:p>
        </w:tc>
      </w:tr>
      <w:tr w:rsidR="00C947B0" w:rsidRPr="003343C9" w:rsidTr="00843BF7">
        <w:tc>
          <w:tcPr>
            <w:tcW w:w="763" w:type="dxa"/>
          </w:tcPr>
          <w:p w:rsidR="00C947B0" w:rsidRPr="003343C9" w:rsidRDefault="00C947B0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2</w:t>
            </w:r>
          </w:p>
        </w:tc>
        <w:tc>
          <w:tcPr>
            <w:tcW w:w="1804" w:type="dxa"/>
          </w:tcPr>
          <w:p w:rsidR="00C947B0" w:rsidRPr="003343C9" w:rsidRDefault="00C947B0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Ma</w:t>
            </w:r>
          </w:p>
        </w:tc>
        <w:tc>
          <w:tcPr>
            <w:tcW w:w="1216" w:type="dxa"/>
          </w:tcPr>
          <w:p w:rsidR="00C947B0" w:rsidRPr="003343C9" w:rsidRDefault="00C947B0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1583" w:type="dxa"/>
          </w:tcPr>
          <w:p w:rsidR="00C947B0" w:rsidRPr="003343C9" w:rsidRDefault="00C947B0" w:rsidP="00843BF7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C947B0" w:rsidRPr="003343C9" w:rsidRDefault="00C947B0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Mã khu vực</w:t>
            </w:r>
          </w:p>
        </w:tc>
      </w:tr>
      <w:tr w:rsidR="00C947B0" w:rsidRPr="003343C9" w:rsidTr="00843BF7">
        <w:tc>
          <w:tcPr>
            <w:tcW w:w="763" w:type="dxa"/>
          </w:tcPr>
          <w:p w:rsidR="00C947B0" w:rsidRPr="003343C9" w:rsidRDefault="00C947B0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3</w:t>
            </w:r>
          </w:p>
        </w:tc>
        <w:tc>
          <w:tcPr>
            <w:tcW w:w="1804" w:type="dxa"/>
          </w:tcPr>
          <w:p w:rsidR="00C947B0" w:rsidRPr="003343C9" w:rsidRDefault="00C947B0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216" w:type="dxa"/>
          </w:tcPr>
          <w:p w:rsidR="00C947B0" w:rsidRPr="003343C9" w:rsidRDefault="00C947B0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583" w:type="dxa"/>
          </w:tcPr>
          <w:p w:rsidR="00C947B0" w:rsidRPr="003343C9" w:rsidRDefault="00C947B0" w:rsidP="00843BF7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C947B0" w:rsidRPr="003343C9" w:rsidRDefault="00C947B0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Tên khu vực</w:t>
            </w:r>
          </w:p>
        </w:tc>
      </w:tr>
      <w:tr w:rsidR="00C947B0" w:rsidRPr="003343C9" w:rsidTr="00843BF7">
        <w:tc>
          <w:tcPr>
            <w:tcW w:w="763" w:type="dxa"/>
          </w:tcPr>
          <w:p w:rsidR="00C947B0" w:rsidRPr="003343C9" w:rsidRDefault="00C947B0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:rsidR="00C947B0" w:rsidRPr="003343C9" w:rsidRDefault="00C947B0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GhiChu</w:t>
            </w:r>
          </w:p>
        </w:tc>
        <w:tc>
          <w:tcPr>
            <w:tcW w:w="1216" w:type="dxa"/>
          </w:tcPr>
          <w:p w:rsidR="00C947B0" w:rsidRPr="003343C9" w:rsidRDefault="00C947B0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Longtext</w:t>
            </w:r>
          </w:p>
        </w:tc>
        <w:tc>
          <w:tcPr>
            <w:tcW w:w="1583" w:type="dxa"/>
          </w:tcPr>
          <w:p w:rsidR="00C947B0" w:rsidRPr="003343C9" w:rsidRDefault="00C947B0" w:rsidP="00843BF7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C947B0" w:rsidRPr="003343C9" w:rsidRDefault="00C947B0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C947B0" w:rsidRPr="003343C9" w:rsidTr="00843BF7">
        <w:tc>
          <w:tcPr>
            <w:tcW w:w="763" w:type="dxa"/>
          </w:tcPr>
          <w:p w:rsidR="00C947B0" w:rsidRPr="003343C9" w:rsidRDefault="00C947B0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4" w:type="dxa"/>
          </w:tcPr>
          <w:p w:rsidR="00C947B0" w:rsidRDefault="00C947B0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1216" w:type="dxa"/>
          </w:tcPr>
          <w:p w:rsidR="00C947B0" w:rsidRDefault="00C947B0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583" w:type="dxa"/>
          </w:tcPr>
          <w:p w:rsidR="00C947B0" w:rsidRPr="003343C9" w:rsidRDefault="00C947B0" w:rsidP="00843BF7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C947B0" w:rsidRDefault="00C947B0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Còn hoạt động hay không</w:t>
            </w:r>
          </w:p>
        </w:tc>
      </w:tr>
    </w:tbl>
    <w:p w:rsidR="00C947B0" w:rsidRPr="003343C9" w:rsidRDefault="00C947B0" w:rsidP="00C43E8A">
      <w:pPr>
        <w:pStyle w:val="BodyText"/>
        <w:ind w:left="0"/>
        <w:rPr>
          <w:i/>
          <w:color w:val="0000FF"/>
          <w:lang w:val="en-US"/>
        </w:rPr>
      </w:pPr>
    </w:p>
    <w:p w:rsidR="00353C82" w:rsidRDefault="00353C8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2.13.LoaiHang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804"/>
        <w:gridCol w:w="1509"/>
        <w:gridCol w:w="1583"/>
        <w:gridCol w:w="3562"/>
      </w:tblGrid>
      <w:tr w:rsidR="00D71ABA" w:rsidRPr="003343C9" w:rsidTr="00843BF7">
        <w:tc>
          <w:tcPr>
            <w:tcW w:w="763" w:type="dxa"/>
          </w:tcPr>
          <w:p w:rsidR="00D71ABA" w:rsidRPr="003343C9" w:rsidRDefault="00D71ABA" w:rsidP="00843BF7">
            <w:r w:rsidRPr="003343C9">
              <w:t>STT</w:t>
            </w:r>
          </w:p>
        </w:tc>
        <w:tc>
          <w:tcPr>
            <w:tcW w:w="1804" w:type="dxa"/>
          </w:tcPr>
          <w:p w:rsidR="00D71ABA" w:rsidRPr="003343C9" w:rsidRDefault="00D71ABA" w:rsidP="00843BF7">
            <w:r w:rsidRPr="003343C9">
              <w:t>Tên thuộc tính</w:t>
            </w:r>
          </w:p>
        </w:tc>
        <w:tc>
          <w:tcPr>
            <w:tcW w:w="1216" w:type="dxa"/>
          </w:tcPr>
          <w:p w:rsidR="00D71ABA" w:rsidRPr="003343C9" w:rsidRDefault="00D71ABA" w:rsidP="00843BF7">
            <w:r w:rsidRPr="003343C9">
              <w:t>Kiểu</w:t>
            </w:r>
          </w:p>
        </w:tc>
        <w:tc>
          <w:tcPr>
            <w:tcW w:w="1583" w:type="dxa"/>
          </w:tcPr>
          <w:p w:rsidR="00D71ABA" w:rsidRPr="003343C9" w:rsidRDefault="00D71ABA" w:rsidP="00843BF7">
            <w:r w:rsidRPr="003343C9">
              <w:t>Ràng buộc</w:t>
            </w:r>
          </w:p>
        </w:tc>
        <w:tc>
          <w:tcPr>
            <w:tcW w:w="3562" w:type="dxa"/>
          </w:tcPr>
          <w:p w:rsidR="00D71ABA" w:rsidRPr="003343C9" w:rsidRDefault="00D71ABA" w:rsidP="00843BF7">
            <w:r w:rsidRPr="003343C9">
              <w:t>Ý nghĩa/ghi chú</w:t>
            </w:r>
          </w:p>
        </w:tc>
      </w:tr>
      <w:tr w:rsidR="00D71ABA" w:rsidRPr="003343C9" w:rsidTr="00843BF7">
        <w:tc>
          <w:tcPr>
            <w:tcW w:w="763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Id</w:t>
            </w:r>
          </w:p>
        </w:tc>
        <w:tc>
          <w:tcPr>
            <w:tcW w:w="1216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Int</w:t>
            </w:r>
          </w:p>
        </w:tc>
        <w:tc>
          <w:tcPr>
            <w:tcW w:w="1583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Primary Key</w:t>
            </w:r>
          </w:p>
        </w:tc>
        <w:tc>
          <w:tcPr>
            <w:tcW w:w="3562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Id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loại hàng</w:t>
            </w:r>
          </w:p>
        </w:tc>
      </w:tr>
      <w:tr w:rsidR="00D71ABA" w:rsidRPr="003343C9" w:rsidTr="00843BF7">
        <w:tc>
          <w:tcPr>
            <w:tcW w:w="763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2</w:t>
            </w:r>
          </w:p>
        </w:tc>
        <w:tc>
          <w:tcPr>
            <w:tcW w:w="1804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Ma</w:t>
            </w:r>
          </w:p>
        </w:tc>
        <w:tc>
          <w:tcPr>
            <w:tcW w:w="1216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1583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  <w:r>
              <w:rPr>
                <w:lang w:val="en-US"/>
              </w:rPr>
              <w:t>loại hàng</w:t>
            </w:r>
          </w:p>
        </w:tc>
      </w:tr>
      <w:tr w:rsidR="00D71ABA" w:rsidRPr="003343C9" w:rsidTr="00843BF7">
        <w:tc>
          <w:tcPr>
            <w:tcW w:w="763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3</w:t>
            </w:r>
          </w:p>
        </w:tc>
        <w:tc>
          <w:tcPr>
            <w:tcW w:w="1804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216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583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Tên</w:t>
            </w:r>
            <w:r>
              <w:rPr>
                <w:lang w:val="en-US"/>
              </w:rPr>
              <w:t xml:space="preserve"> loại hàng</w:t>
            </w:r>
          </w:p>
        </w:tc>
      </w:tr>
      <w:tr w:rsidR="00D71ABA" w:rsidRPr="003343C9" w:rsidTr="00843BF7">
        <w:tc>
          <w:tcPr>
            <w:tcW w:w="763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GhiChu</w:t>
            </w:r>
          </w:p>
        </w:tc>
        <w:tc>
          <w:tcPr>
            <w:tcW w:w="1216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583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D71ABA" w:rsidRPr="003343C9" w:rsidTr="00843BF7">
        <w:tc>
          <w:tcPr>
            <w:tcW w:w="763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4" w:type="dxa"/>
          </w:tcPr>
          <w:p w:rsidR="00D71ABA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1216" w:type="dxa"/>
          </w:tcPr>
          <w:p w:rsidR="00D71ABA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583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D71ABA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Còn hoạt động hay không</w:t>
            </w:r>
          </w:p>
        </w:tc>
      </w:tr>
    </w:tbl>
    <w:p w:rsidR="00D71ABA" w:rsidRPr="003343C9" w:rsidRDefault="00D71ABA" w:rsidP="00C43E8A">
      <w:pPr>
        <w:pStyle w:val="BodyText"/>
        <w:ind w:left="0"/>
        <w:rPr>
          <w:i/>
          <w:color w:val="0000FF"/>
          <w:lang w:val="en-US"/>
        </w:rPr>
      </w:pPr>
    </w:p>
    <w:p w:rsidR="00353C82" w:rsidRDefault="00353C8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2.14.LoaiKhachHang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804"/>
        <w:gridCol w:w="1509"/>
        <w:gridCol w:w="1583"/>
        <w:gridCol w:w="3562"/>
      </w:tblGrid>
      <w:tr w:rsidR="00D71ABA" w:rsidRPr="003343C9" w:rsidTr="00843BF7">
        <w:tc>
          <w:tcPr>
            <w:tcW w:w="763" w:type="dxa"/>
          </w:tcPr>
          <w:p w:rsidR="00D71ABA" w:rsidRPr="003343C9" w:rsidRDefault="00D71ABA" w:rsidP="00843BF7">
            <w:r w:rsidRPr="003343C9">
              <w:t>STT</w:t>
            </w:r>
          </w:p>
        </w:tc>
        <w:tc>
          <w:tcPr>
            <w:tcW w:w="1804" w:type="dxa"/>
          </w:tcPr>
          <w:p w:rsidR="00D71ABA" w:rsidRPr="003343C9" w:rsidRDefault="00D71ABA" w:rsidP="00843BF7">
            <w:r w:rsidRPr="003343C9">
              <w:t>Tên thuộc tính</w:t>
            </w:r>
          </w:p>
        </w:tc>
        <w:tc>
          <w:tcPr>
            <w:tcW w:w="1216" w:type="dxa"/>
          </w:tcPr>
          <w:p w:rsidR="00D71ABA" w:rsidRPr="003343C9" w:rsidRDefault="00D71ABA" w:rsidP="00843BF7">
            <w:r w:rsidRPr="003343C9">
              <w:t>Kiểu</w:t>
            </w:r>
          </w:p>
        </w:tc>
        <w:tc>
          <w:tcPr>
            <w:tcW w:w="1583" w:type="dxa"/>
          </w:tcPr>
          <w:p w:rsidR="00D71ABA" w:rsidRPr="003343C9" w:rsidRDefault="00D71ABA" w:rsidP="00843BF7">
            <w:r w:rsidRPr="003343C9">
              <w:t>Ràng buộc</w:t>
            </w:r>
          </w:p>
        </w:tc>
        <w:tc>
          <w:tcPr>
            <w:tcW w:w="3562" w:type="dxa"/>
          </w:tcPr>
          <w:p w:rsidR="00D71ABA" w:rsidRPr="003343C9" w:rsidRDefault="00D71ABA" w:rsidP="00843BF7">
            <w:r w:rsidRPr="003343C9">
              <w:t>Ý nghĩa/ghi chú</w:t>
            </w:r>
          </w:p>
        </w:tc>
      </w:tr>
      <w:tr w:rsidR="00D71ABA" w:rsidRPr="003343C9" w:rsidTr="00843BF7">
        <w:tc>
          <w:tcPr>
            <w:tcW w:w="763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Id</w:t>
            </w:r>
          </w:p>
        </w:tc>
        <w:tc>
          <w:tcPr>
            <w:tcW w:w="1216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Int</w:t>
            </w:r>
          </w:p>
        </w:tc>
        <w:tc>
          <w:tcPr>
            <w:tcW w:w="1583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Primary Key</w:t>
            </w:r>
          </w:p>
        </w:tc>
        <w:tc>
          <w:tcPr>
            <w:tcW w:w="3562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Id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loại khách hàng</w:t>
            </w:r>
          </w:p>
        </w:tc>
      </w:tr>
      <w:tr w:rsidR="00D71ABA" w:rsidRPr="003343C9" w:rsidTr="00843BF7">
        <w:tc>
          <w:tcPr>
            <w:tcW w:w="763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2</w:t>
            </w:r>
          </w:p>
        </w:tc>
        <w:tc>
          <w:tcPr>
            <w:tcW w:w="1804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Ma</w:t>
            </w:r>
          </w:p>
        </w:tc>
        <w:tc>
          <w:tcPr>
            <w:tcW w:w="1216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1583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  <w:r>
              <w:rPr>
                <w:lang w:val="en-US"/>
              </w:rPr>
              <w:t>loại khách hàng</w:t>
            </w:r>
          </w:p>
        </w:tc>
      </w:tr>
      <w:tr w:rsidR="00D71ABA" w:rsidRPr="003343C9" w:rsidTr="00843BF7">
        <w:tc>
          <w:tcPr>
            <w:tcW w:w="763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3</w:t>
            </w:r>
          </w:p>
        </w:tc>
        <w:tc>
          <w:tcPr>
            <w:tcW w:w="1804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216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583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Tên </w:t>
            </w:r>
            <w:r>
              <w:rPr>
                <w:lang w:val="en-US"/>
              </w:rPr>
              <w:t>loại khách hàng</w:t>
            </w:r>
          </w:p>
        </w:tc>
      </w:tr>
      <w:tr w:rsidR="00D71ABA" w:rsidRPr="003343C9" w:rsidTr="00843BF7">
        <w:tc>
          <w:tcPr>
            <w:tcW w:w="763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Mota</w:t>
            </w:r>
          </w:p>
        </w:tc>
        <w:tc>
          <w:tcPr>
            <w:tcW w:w="1216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Longtext</w:t>
            </w:r>
          </w:p>
        </w:tc>
        <w:tc>
          <w:tcPr>
            <w:tcW w:w="1583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D71ABA" w:rsidRPr="003343C9" w:rsidTr="00843BF7">
        <w:tc>
          <w:tcPr>
            <w:tcW w:w="763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4" w:type="dxa"/>
          </w:tcPr>
          <w:p w:rsidR="00D71ABA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1216" w:type="dxa"/>
          </w:tcPr>
          <w:p w:rsidR="00D71ABA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583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D71ABA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Còn hoạt động hay không</w:t>
            </w:r>
          </w:p>
        </w:tc>
      </w:tr>
    </w:tbl>
    <w:p w:rsidR="00D71ABA" w:rsidRPr="003343C9" w:rsidRDefault="00D71ABA" w:rsidP="00C43E8A">
      <w:pPr>
        <w:pStyle w:val="BodyText"/>
        <w:ind w:left="0"/>
        <w:rPr>
          <w:i/>
          <w:color w:val="0000FF"/>
          <w:lang w:val="en-US"/>
        </w:rPr>
      </w:pPr>
    </w:p>
    <w:p w:rsidR="00353C82" w:rsidRDefault="00353C8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2.15.NguoiDung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804"/>
        <w:gridCol w:w="1509"/>
        <w:gridCol w:w="1583"/>
        <w:gridCol w:w="3562"/>
      </w:tblGrid>
      <w:tr w:rsidR="00D71ABA" w:rsidRPr="003343C9" w:rsidTr="00843BF7">
        <w:tc>
          <w:tcPr>
            <w:tcW w:w="763" w:type="dxa"/>
          </w:tcPr>
          <w:p w:rsidR="00D71ABA" w:rsidRPr="003343C9" w:rsidRDefault="00D71ABA" w:rsidP="00843BF7">
            <w:r w:rsidRPr="003343C9">
              <w:t>STT</w:t>
            </w:r>
          </w:p>
        </w:tc>
        <w:tc>
          <w:tcPr>
            <w:tcW w:w="1804" w:type="dxa"/>
          </w:tcPr>
          <w:p w:rsidR="00D71ABA" w:rsidRPr="003343C9" w:rsidRDefault="00D71ABA" w:rsidP="00843BF7">
            <w:r w:rsidRPr="003343C9">
              <w:t>Tên thuộc tính</w:t>
            </w:r>
          </w:p>
        </w:tc>
        <w:tc>
          <w:tcPr>
            <w:tcW w:w="1216" w:type="dxa"/>
          </w:tcPr>
          <w:p w:rsidR="00D71ABA" w:rsidRPr="003343C9" w:rsidRDefault="00D71ABA" w:rsidP="00843BF7">
            <w:r w:rsidRPr="003343C9">
              <w:t>Kiểu</w:t>
            </w:r>
          </w:p>
        </w:tc>
        <w:tc>
          <w:tcPr>
            <w:tcW w:w="1583" w:type="dxa"/>
          </w:tcPr>
          <w:p w:rsidR="00D71ABA" w:rsidRPr="003343C9" w:rsidRDefault="00D71ABA" w:rsidP="00843BF7">
            <w:r w:rsidRPr="003343C9">
              <w:t>Ràng buộc</w:t>
            </w:r>
          </w:p>
        </w:tc>
        <w:tc>
          <w:tcPr>
            <w:tcW w:w="3562" w:type="dxa"/>
          </w:tcPr>
          <w:p w:rsidR="00D71ABA" w:rsidRPr="003343C9" w:rsidRDefault="00D71ABA" w:rsidP="00843BF7">
            <w:r w:rsidRPr="003343C9">
              <w:t>Ý nghĩa/ghi chú</w:t>
            </w:r>
          </w:p>
        </w:tc>
      </w:tr>
      <w:tr w:rsidR="00D71ABA" w:rsidRPr="003343C9" w:rsidTr="00843BF7">
        <w:tc>
          <w:tcPr>
            <w:tcW w:w="763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Id</w:t>
            </w:r>
          </w:p>
        </w:tc>
        <w:tc>
          <w:tcPr>
            <w:tcW w:w="1216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Int</w:t>
            </w:r>
          </w:p>
        </w:tc>
        <w:tc>
          <w:tcPr>
            <w:tcW w:w="1583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Primary Key</w:t>
            </w:r>
          </w:p>
        </w:tc>
        <w:tc>
          <w:tcPr>
            <w:tcW w:w="3562" w:type="dxa"/>
          </w:tcPr>
          <w:p w:rsidR="00D71ABA" w:rsidRPr="003343C9" w:rsidRDefault="00D71ABA" w:rsidP="00D71ABA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Id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người dùng</w:t>
            </w:r>
          </w:p>
        </w:tc>
      </w:tr>
      <w:tr w:rsidR="00D71ABA" w:rsidRPr="003343C9" w:rsidTr="00843BF7">
        <w:tc>
          <w:tcPr>
            <w:tcW w:w="763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2</w:t>
            </w:r>
          </w:p>
        </w:tc>
        <w:tc>
          <w:tcPr>
            <w:tcW w:w="1804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Ma</w:t>
            </w:r>
          </w:p>
        </w:tc>
        <w:tc>
          <w:tcPr>
            <w:tcW w:w="1216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1583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D71ABA" w:rsidRPr="003343C9" w:rsidRDefault="00D71ABA" w:rsidP="00D71ABA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  <w:r>
              <w:rPr>
                <w:lang w:val="en-US"/>
              </w:rPr>
              <w:t>người dùng</w:t>
            </w:r>
          </w:p>
        </w:tc>
      </w:tr>
      <w:tr w:rsidR="00D71ABA" w:rsidRPr="003343C9" w:rsidTr="00843BF7">
        <w:tc>
          <w:tcPr>
            <w:tcW w:w="763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3</w:t>
            </w:r>
          </w:p>
        </w:tc>
        <w:tc>
          <w:tcPr>
            <w:tcW w:w="1804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Ten</w:t>
            </w:r>
            <w:r>
              <w:rPr>
                <w:lang w:val="en-US"/>
              </w:rPr>
              <w:t>ND</w:t>
            </w:r>
          </w:p>
        </w:tc>
        <w:tc>
          <w:tcPr>
            <w:tcW w:w="1216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583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Tên </w:t>
            </w:r>
            <w:r>
              <w:rPr>
                <w:lang w:val="en-US"/>
              </w:rPr>
              <w:t>người dùng</w:t>
            </w:r>
          </w:p>
        </w:tc>
      </w:tr>
      <w:tr w:rsidR="00D71ABA" w:rsidRPr="003343C9" w:rsidTr="00843BF7">
        <w:tc>
          <w:tcPr>
            <w:tcW w:w="763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lastRenderedPageBreak/>
              <w:t>4</w:t>
            </w:r>
          </w:p>
        </w:tc>
        <w:tc>
          <w:tcPr>
            <w:tcW w:w="1804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MatKhau</w:t>
            </w:r>
          </w:p>
        </w:tc>
        <w:tc>
          <w:tcPr>
            <w:tcW w:w="1216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  <w:r>
              <w:rPr>
                <w:lang w:val="en-US"/>
              </w:rPr>
              <w:t>(255)</w:t>
            </w:r>
          </w:p>
        </w:tc>
        <w:tc>
          <w:tcPr>
            <w:tcW w:w="1583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Mật khẩu</w:t>
            </w:r>
          </w:p>
        </w:tc>
      </w:tr>
      <w:tr w:rsidR="00D71ABA" w:rsidRPr="003343C9" w:rsidTr="00843BF7">
        <w:tc>
          <w:tcPr>
            <w:tcW w:w="763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4" w:type="dxa"/>
          </w:tcPr>
          <w:p w:rsidR="00D71ABA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RoleId</w:t>
            </w:r>
          </w:p>
        </w:tc>
        <w:tc>
          <w:tcPr>
            <w:tcW w:w="1216" w:type="dxa"/>
          </w:tcPr>
          <w:p w:rsidR="00D71ABA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83" w:type="dxa"/>
          </w:tcPr>
          <w:p w:rsidR="00D71ABA" w:rsidRPr="003343C9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562" w:type="dxa"/>
          </w:tcPr>
          <w:p w:rsidR="00D71ABA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Id vai trò (tham chiếu đến id trong bảng Quyen)</w:t>
            </w:r>
          </w:p>
        </w:tc>
      </w:tr>
      <w:tr w:rsidR="00D71ABA" w:rsidRPr="003343C9" w:rsidTr="00843BF7">
        <w:tc>
          <w:tcPr>
            <w:tcW w:w="763" w:type="dxa"/>
          </w:tcPr>
          <w:p w:rsidR="00D71ABA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04" w:type="dxa"/>
          </w:tcPr>
          <w:p w:rsidR="00D71ABA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NhanVienId</w:t>
            </w:r>
          </w:p>
        </w:tc>
        <w:tc>
          <w:tcPr>
            <w:tcW w:w="1216" w:type="dxa"/>
          </w:tcPr>
          <w:p w:rsidR="00D71ABA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83" w:type="dxa"/>
          </w:tcPr>
          <w:p w:rsidR="00D71ABA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562" w:type="dxa"/>
          </w:tcPr>
          <w:p w:rsidR="00D71ABA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Id nhân viên phụ trách (tham chiếu đến id trong bảng NhanVien)</w:t>
            </w:r>
          </w:p>
        </w:tc>
      </w:tr>
      <w:tr w:rsidR="00D71ABA" w:rsidRPr="003343C9" w:rsidTr="00843BF7">
        <w:tc>
          <w:tcPr>
            <w:tcW w:w="763" w:type="dxa"/>
          </w:tcPr>
          <w:p w:rsidR="00D71ABA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04" w:type="dxa"/>
          </w:tcPr>
          <w:p w:rsidR="00D71ABA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DienGiai</w:t>
            </w:r>
          </w:p>
        </w:tc>
        <w:tc>
          <w:tcPr>
            <w:tcW w:w="1216" w:type="dxa"/>
          </w:tcPr>
          <w:p w:rsidR="00D71ABA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583" w:type="dxa"/>
          </w:tcPr>
          <w:p w:rsidR="00D71ABA" w:rsidRDefault="00D71ABA" w:rsidP="00843BF7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D71ABA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Diễn giải</w:t>
            </w:r>
          </w:p>
        </w:tc>
      </w:tr>
      <w:tr w:rsidR="00D71ABA" w:rsidRPr="003343C9" w:rsidTr="00843BF7">
        <w:tc>
          <w:tcPr>
            <w:tcW w:w="763" w:type="dxa"/>
          </w:tcPr>
          <w:p w:rsidR="00D71ABA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04" w:type="dxa"/>
          </w:tcPr>
          <w:p w:rsidR="00D71ABA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1216" w:type="dxa"/>
          </w:tcPr>
          <w:p w:rsidR="00D71ABA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583" w:type="dxa"/>
          </w:tcPr>
          <w:p w:rsidR="00D71ABA" w:rsidRDefault="00D71ABA" w:rsidP="00843BF7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D71ABA" w:rsidRDefault="00D71ABA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Còn hoạt động hay không</w:t>
            </w:r>
          </w:p>
        </w:tc>
      </w:tr>
    </w:tbl>
    <w:p w:rsidR="00D71ABA" w:rsidRPr="003343C9" w:rsidRDefault="00D71ABA" w:rsidP="00C43E8A">
      <w:pPr>
        <w:pStyle w:val="BodyText"/>
        <w:ind w:left="0"/>
        <w:rPr>
          <w:i/>
          <w:color w:val="0000FF"/>
          <w:lang w:val="en-US"/>
        </w:rPr>
      </w:pPr>
    </w:p>
    <w:p w:rsidR="00353C82" w:rsidRDefault="00353C8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2.16. NhaCungCap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1830"/>
        <w:gridCol w:w="1562"/>
        <w:gridCol w:w="1571"/>
        <w:gridCol w:w="3519"/>
      </w:tblGrid>
      <w:tr w:rsidR="00D71ABA" w:rsidRPr="003343C9" w:rsidTr="00D71ABA">
        <w:tc>
          <w:tcPr>
            <w:tcW w:w="761" w:type="dxa"/>
          </w:tcPr>
          <w:p w:rsidR="00D71ABA" w:rsidRPr="003343C9" w:rsidRDefault="00D71ABA" w:rsidP="00843BF7">
            <w:r w:rsidRPr="003343C9">
              <w:t>STT</w:t>
            </w:r>
          </w:p>
        </w:tc>
        <w:tc>
          <w:tcPr>
            <w:tcW w:w="1830" w:type="dxa"/>
          </w:tcPr>
          <w:p w:rsidR="00D71ABA" w:rsidRPr="003343C9" w:rsidRDefault="00D71ABA" w:rsidP="00843BF7">
            <w:r w:rsidRPr="003343C9">
              <w:t>Tên thuộc tính</w:t>
            </w:r>
          </w:p>
        </w:tc>
        <w:tc>
          <w:tcPr>
            <w:tcW w:w="1562" w:type="dxa"/>
          </w:tcPr>
          <w:p w:rsidR="00D71ABA" w:rsidRPr="003343C9" w:rsidRDefault="00D71ABA" w:rsidP="00843BF7">
            <w:r w:rsidRPr="003343C9">
              <w:t>Kiểu</w:t>
            </w:r>
          </w:p>
        </w:tc>
        <w:tc>
          <w:tcPr>
            <w:tcW w:w="1571" w:type="dxa"/>
          </w:tcPr>
          <w:p w:rsidR="00D71ABA" w:rsidRPr="003343C9" w:rsidRDefault="00D71ABA" w:rsidP="00843BF7">
            <w:r w:rsidRPr="003343C9">
              <w:t>Ràng buộc</w:t>
            </w:r>
          </w:p>
        </w:tc>
        <w:tc>
          <w:tcPr>
            <w:tcW w:w="3519" w:type="dxa"/>
          </w:tcPr>
          <w:p w:rsidR="00D71ABA" w:rsidRPr="003343C9" w:rsidRDefault="00D71ABA" w:rsidP="00843BF7">
            <w:r w:rsidRPr="003343C9">
              <w:t>Ý nghĩa/ghi chú</w:t>
            </w:r>
          </w:p>
        </w:tc>
      </w:tr>
      <w:tr w:rsidR="00D71ABA" w:rsidRPr="003343C9" w:rsidTr="00D71ABA">
        <w:tc>
          <w:tcPr>
            <w:tcW w:w="761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</w:t>
            </w:r>
          </w:p>
        </w:tc>
        <w:tc>
          <w:tcPr>
            <w:tcW w:w="1830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</w:t>
            </w:r>
          </w:p>
        </w:tc>
        <w:tc>
          <w:tcPr>
            <w:tcW w:w="1562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71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Primary Key</w:t>
            </w:r>
          </w:p>
        </w:tc>
        <w:tc>
          <w:tcPr>
            <w:tcW w:w="3519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 xml:space="preserve">Id </w:t>
            </w:r>
            <w:r>
              <w:rPr>
                <w:i/>
                <w:lang w:val="en-US"/>
              </w:rPr>
              <w:t>khách hàng</w:t>
            </w:r>
          </w:p>
        </w:tc>
      </w:tr>
      <w:tr w:rsidR="00D71ABA" w:rsidRPr="003343C9" w:rsidTr="00D71ABA">
        <w:tc>
          <w:tcPr>
            <w:tcW w:w="761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2</w:t>
            </w:r>
          </w:p>
        </w:tc>
        <w:tc>
          <w:tcPr>
            <w:tcW w:w="1830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Ma</w:t>
            </w:r>
          </w:p>
        </w:tc>
        <w:tc>
          <w:tcPr>
            <w:tcW w:w="1562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Varchar(20)</w:t>
            </w:r>
          </w:p>
        </w:tc>
        <w:tc>
          <w:tcPr>
            <w:tcW w:w="1571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19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 xml:space="preserve">Mã </w:t>
            </w:r>
            <w:r>
              <w:rPr>
                <w:i/>
                <w:lang w:val="en-US"/>
              </w:rPr>
              <w:t>khách hàng</w:t>
            </w:r>
          </w:p>
        </w:tc>
      </w:tr>
      <w:tr w:rsidR="00D71ABA" w:rsidRPr="003343C9" w:rsidTr="00D71ABA">
        <w:tc>
          <w:tcPr>
            <w:tcW w:w="761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3</w:t>
            </w:r>
          </w:p>
        </w:tc>
        <w:tc>
          <w:tcPr>
            <w:tcW w:w="1830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KhuVucId</w:t>
            </w:r>
          </w:p>
        </w:tc>
        <w:tc>
          <w:tcPr>
            <w:tcW w:w="1562" w:type="dxa"/>
          </w:tcPr>
          <w:p w:rsidR="00D71ABA" w:rsidRPr="00D71ABA" w:rsidRDefault="00D71ABA" w:rsidP="00843BF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71" w:type="dxa"/>
          </w:tcPr>
          <w:p w:rsidR="00D71ABA" w:rsidRPr="005A6584" w:rsidRDefault="005A6584" w:rsidP="00843BF7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519" w:type="dxa"/>
          </w:tcPr>
          <w:p w:rsidR="00D71ABA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 khu vực (tham chiếu đến id trong bảng KhuVuc)</w:t>
            </w:r>
          </w:p>
        </w:tc>
      </w:tr>
      <w:tr w:rsidR="00D71ABA" w:rsidRPr="003343C9" w:rsidTr="00D71ABA">
        <w:tc>
          <w:tcPr>
            <w:tcW w:w="761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4</w:t>
            </w:r>
          </w:p>
        </w:tc>
        <w:tc>
          <w:tcPr>
            <w:tcW w:w="1830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Ten</w:t>
            </w:r>
          </w:p>
        </w:tc>
        <w:tc>
          <w:tcPr>
            <w:tcW w:w="1562" w:type="dxa"/>
          </w:tcPr>
          <w:p w:rsidR="00D71ABA" w:rsidRPr="00DC057D" w:rsidRDefault="00D71ABA" w:rsidP="00843BF7">
            <w:pPr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571" w:type="dxa"/>
          </w:tcPr>
          <w:p w:rsidR="00D71ABA" w:rsidRPr="00DC057D" w:rsidRDefault="00D71ABA" w:rsidP="00843BF7">
            <w:pPr>
              <w:rPr>
                <w:lang w:val="en-US"/>
              </w:rPr>
            </w:pPr>
          </w:p>
        </w:tc>
        <w:tc>
          <w:tcPr>
            <w:tcW w:w="3519" w:type="dxa"/>
          </w:tcPr>
          <w:p w:rsidR="00D71ABA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Tên nhà cung cấp</w:t>
            </w:r>
          </w:p>
        </w:tc>
      </w:tr>
      <w:tr w:rsidR="00D71ABA" w:rsidRPr="003343C9" w:rsidTr="00D71ABA">
        <w:tc>
          <w:tcPr>
            <w:tcW w:w="761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5</w:t>
            </w:r>
          </w:p>
        </w:tc>
        <w:tc>
          <w:tcPr>
            <w:tcW w:w="1830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DiaChi</w:t>
            </w:r>
          </w:p>
        </w:tc>
        <w:tc>
          <w:tcPr>
            <w:tcW w:w="1562" w:type="dxa"/>
          </w:tcPr>
          <w:p w:rsidR="00D71ABA" w:rsidRDefault="00D71ABA">
            <w:r w:rsidRPr="00582B44">
              <w:rPr>
                <w:lang w:val="en-US"/>
              </w:rPr>
              <w:t>Varchar(255)</w:t>
            </w:r>
          </w:p>
        </w:tc>
        <w:tc>
          <w:tcPr>
            <w:tcW w:w="1571" w:type="dxa"/>
          </w:tcPr>
          <w:p w:rsidR="00D71ABA" w:rsidRPr="00DC057D" w:rsidRDefault="00D71ABA" w:rsidP="00843BF7">
            <w:pPr>
              <w:rPr>
                <w:lang w:val="en-US"/>
              </w:rPr>
            </w:pPr>
          </w:p>
        </w:tc>
        <w:tc>
          <w:tcPr>
            <w:tcW w:w="3519" w:type="dxa"/>
          </w:tcPr>
          <w:p w:rsidR="00D71ABA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Đại chỉ</w:t>
            </w:r>
          </w:p>
        </w:tc>
      </w:tr>
      <w:tr w:rsidR="00D71ABA" w:rsidRPr="003343C9" w:rsidTr="00D71ABA">
        <w:tc>
          <w:tcPr>
            <w:tcW w:w="761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6</w:t>
            </w:r>
          </w:p>
        </w:tc>
        <w:tc>
          <w:tcPr>
            <w:tcW w:w="1830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MaSoThue</w:t>
            </w:r>
          </w:p>
        </w:tc>
        <w:tc>
          <w:tcPr>
            <w:tcW w:w="1562" w:type="dxa"/>
          </w:tcPr>
          <w:p w:rsidR="00D71ABA" w:rsidRDefault="00D71ABA">
            <w:r w:rsidRPr="00582B44">
              <w:rPr>
                <w:lang w:val="en-US"/>
              </w:rPr>
              <w:t>Varchar(255)</w:t>
            </w:r>
          </w:p>
        </w:tc>
        <w:tc>
          <w:tcPr>
            <w:tcW w:w="1571" w:type="dxa"/>
          </w:tcPr>
          <w:p w:rsidR="00D71ABA" w:rsidRPr="003343C9" w:rsidRDefault="00D71ABA" w:rsidP="00843BF7"/>
        </w:tc>
        <w:tc>
          <w:tcPr>
            <w:tcW w:w="3519" w:type="dxa"/>
          </w:tcPr>
          <w:p w:rsidR="00D71ABA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Mã số thuế</w:t>
            </w:r>
          </w:p>
        </w:tc>
      </w:tr>
      <w:tr w:rsidR="00D71ABA" w:rsidRPr="003343C9" w:rsidTr="00D71ABA">
        <w:tc>
          <w:tcPr>
            <w:tcW w:w="761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7</w:t>
            </w:r>
          </w:p>
        </w:tc>
        <w:tc>
          <w:tcPr>
            <w:tcW w:w="1830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Fax</w:t>
            </w:r>
          </w:p>
        </w:tc>
        <w:tc>
          <w:tcPr>
            <w:tcW w:w="1562" w:type="dxa"/>
          </w:tcPr>
          <w:p w:rsidR="00D71ABA" w:rsidRDefault="00D71ABA">
            <w:r w:rsidRPr="00582B44">
              <w:rPr>
                <w:lang w:val="en-US"/>
              </w:rPr>
              <w:t>Varchar(255)</w:t>
            </w:r>
          </w:p>
        </w:tc>
        <w:tc>
          <w:tcPr>
            <w:tcW w:w="1571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19" w:type="dxa"/>
          </w:tcPr>
          <w:p w:rsidR="00D71ABA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Địa chỉ fax</w:t>
            </w:r>
          </w:p>
        </w:tc>
      </w:tr>
      <w:tr w:rsidR="00D71ABA" w:rsidRPr="003343C9" w:rsidTr="00D71ABA">
        <w:tc>
          <w:tcPr>
            <w:tcW w:w="761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8</w:t>
            </w:r>
          </w:p>
        </w:tc>
        <w:tc>
          <w:tcPr>
            <w:tcW w:w="1830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Tel</w:t>
            </w:r>
          </w:p>
        </w:tc>
        <w:tc>
          <w:tcPr>
            <w:tcW w:w="1562" w:type="dxa"/>
          </w:tcPr>
          <w:p w:rsidR="00D71ABA" w:rsidRDefault="00D71ABA">
            <w:r w:rsidRPr="00582B44">
              <w:rPr>
                <w:lang w:val="en-US"/>
              </w:rPr>
              <w:t>Varchar(255)</w:t>
            </w:r>
          </w:p>
        </w:tc>
        <w:tc>
          <w:tcPr>
            <w:tcW w:w="1571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19" w:type="dxa"/>
          </w:tcPr>
          <w:p w:rsidR="00D71ABA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Số điện thoại</w:t>
            </w:r>
          </w:p>
        </w:tc>
      </w:tr>
      <w:tr w:rsidR="00D71ABA" w:rsidRPr="003343C9" w:rsidTr="00D71ABA">
        <w:tc>
          <w:tcPr>
            <w:tcW w:w="761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9</w:t>
            </w:r>
          </w:p>
        </w:tc>
        <w:tc>
          <w:tcPr>
            <w:tcW w:w="1830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Email</w:t>
            </w:r>
          </w:p>
        </w:tc>
        <w:tc>
          <w:tcPr>
            <w:tcW w:w="1562" w:type="dxa"/>
          </w:tcPr>
          <w:p w:rsidR="00D71ABA" w:rsidRDefault="00D71ABA">
            <w:r w:rsidRPr="00582B44">
              <w:rPr>
                <w:lang w:val="en-US"/>
              </w:rPr>
              <w:t>Varchar(255)</w:t>
            </w:r>
          </w:p>
        </w:tc>
        <w:tc>
          <w:tcPr>
            <w:tcW w:w="1571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19" w:type="dxa"/>
          </w:tcPr>
          <w:p w:rsidR="00D71ABA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Email</w:t>
            </w:r>
          </w:p>
        </w:tc>
      </w:tr>
      <w:tr w:rsidR="00D71ABA" w:rsidRPr="003343C9" w:rsidTr="00D71ABA">
        <w:tc>
          <w:tcPr>
            <w:tcW w:w="761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10</w:t>
            </w:r>
          </w:p>
        </w:tc>
        <w:tc>
          <w:tcPr>
            <w:tcW w:w="1830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Website</w:t>
            </w:r>
          </w:p>
        </w:tc>
        <w:tc>
          <w:tcPr>
            <w:tcW w:w="1562" w:type="dxa"/>
          </w:tcPr>
          <w:p w:rsidR="00D71ABA" w:rsidRDefault="00D71ABA">
            <w:r w:rsidRPr="00582B44">
              <w:rPr>
                <w:lang w:val="en-US"/>
              </w:rPr>
              <w:t>Varchar(255)</w:t>
            </w:r>
          </w:p>
        </w:tc>
        <w:tc>
          <w:tcPr>
            <w:tcW w:w="1571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19" w:type="dxa"/>
          </w:tcPr>
          <w:p w:rsidR="00D71ABA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Website</w:t>
            </w:r>
          </w:p>
        </w:tc>
      </w:tr>
      <w:tr w:rsidR="00D71ABA" w:rsidRPr="003343C9" w:rsidTr="00D71ABA">
        <w:tc>
          <w:tcPr>
            <w:tcW w:w="761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11</w:t>
            </w:r>
          </w:p>
        </w:tc>
        <w:tc>
          <w:tcPr>
            <w:tcW w:w="1830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TaiKhoan</w:t>
            </w:r>
          </w:p>
        </w:tc>
        <w:tc>
          <w:tcPr>
            <w:tcW w:w="1562" w:type="dxa"/>
          </w:tcPr>
          <w:p w:rsidR="00D71ABA" w:rsidRDefault="00D71ABA">
            <w:r w:rsidRPr="00582B44">
              <w:rPr>
                <w:lang w:val="en-US"/>
              </w:rPr>
              <w:t>Varchar(255)</w:t>
            </w:r>
          </w:p>
        </w:tc>
        <w:tc>
          <w:tcPr>
            <w:tcW w:w="1571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19" w:type="dxa"/>
          </w:tcPr>
          <w:p w:rsidR="00D71ABA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Tài khoản ngân hàng</w:t>
            </w:r>
          </w:p>
        </w:tc>
      </w:tr>
      <w:tr w:rsidR="00D71ABA" w:rsidRPr="003343C9" w:rsidTr="00D71ABA">
        <w:tc>
          <w:tcPr>
            <w:tcW w:w="761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12</w:t>
            </w:r>
          </w:p>
        </w:tc>
        <w:tc>
          <w:tcPr>
            <w:tcW w:w="1830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NganHang</w:t>
            </w:r>
          </w:p>
        </w:tc>
        <w:tc>
          <w:tcPr>
            <w:tcW w:w="1562" w:type="dxa"/>
          </w:tcPr>
          <w:p w:rsidR="00D71ABA" w:rsidRDefault="00D71ABA">
            <w:r w:rsidRPr="00582B44">
              <w:rPr>
                <w:lang w:val="en-US"/>
              </w:rPr>
              <w:t>Varchar(255)</w:t>
            </w:r>
          </w:p>
        </w:tc>
        <w:tc>
          <w:tcPr>
            <w:tcW w:w="1571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19" w:type="dxa"/>
          </w:tcPr>
          <w:p w:rsidR="00D71ABA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Ngân hàng</w:t>
            </w:r>
          </w:p>
        </w:tc>
      </w:tr>
      <w:tr w:rsidR="00D71ABA" w:rsidRPr="003343C9" w:rsidTr="00D71ABA">
        <w:tc>
          <w:tcPr>
            <w:tcW w:w="761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13</w:t>
            </w:r>
          </w:p>
        </w:tc>
        <w:tc>
          <w:tcPr>
            <w:tcW w:w="1830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MaNguoiLienHe</w:t>
            </w:r>
          </w:p>
        </w:tc>
        <w:tc>
          <w:tcPr>
            <w:tcW w:w="1562" w:type="dxa"/>
          </w:tcPr>
          <w:p w:rsidR="00D71ABA" w:rsidRDefault="00D71ABA">
            <w:r w:rsidRPr="00582B44">
              <w:rPr>
                <w:lang w:val="en-US"/>
              </w:rPr>
              <w:t>Varchar(255)</w:t>
            </w:r>
          </w:p>
        </w:tc>
        <w:tc>
          <w:tcPr>
            <w:tcW w:w="1571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19" w:type="dxa"/>
          </w:tcPr>
          <w:p w:rsidR="00D71ABA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Mã người liên hệ</w:t>
            </w:r>
          </w:p>
        </w:tc>
      </w:tr>
      <w:tr w:rsidR="00D71ABA" w:rsidRPr="003343C9" w:rsidTr="00D71ABA">
        <w:tc>
          <w:tcPr>
            <w:tcW w:w="761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14</w:t>
            </w:r>
          </w:p>
        </w:tc>
        <w:tc>
          <w:tcPr>
            <w:tcW w:w="1830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ChucVu</w:t>
            </w:r>
          </w:p>
        </w:tc>
        <w:tc>
          <w:tcPr>
            <w:tcW w:w="1562" w:type="dxa"/>
          </w:tcPr>
          <w:p w:rsidR="00D71ABA" w:rsidRDefault="00D71ABA">
            <w:r w:rsidRPr="00582B44">
              <w:rPr>
                <w:lang w:val="en-US"/>
              </w:rPr>
              <w:t>Varchar(255)</w:t>
            </w:r>
          </w:p>
        </w:tc>
        <w:tc>
          <w:tcPr>
            <w:tcW w:w="1571" w:type="dxa"/>
          </w:tcPr>
          <w:p w:rsidR="00D71ABA" w:rsidRPr="003343C9" w:rsidRDefault="00D71ABA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19" w:type="dxa"/>
          </w:tcPr>
          <w:p w:rsidR="00D71ABA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Chức vụ người liên hệ</w:t>
            </w:r>
          </w:p>
        </w:tc>
      </w:tr>
    </w:tbl>
    <w:p w:rsidR="00D71ABA" w:rsidRPr="003343C9" w:rsidRDefault="00D71ABA" w:rsidP="00C43E8A">
      <w:pPr>
        <w:pStyle w:val="BodyText"/>
        <w:ind w:left="0"/>
        <w:rPr>
          <w:i/>
          <w:color w:val="0000FF"/>
          <w:lang w:val="en-US"/>
        </w:rPr>
      </w:pPr>
    </w:p>
    <w:p w:rsidR="00353C82" w:rsidRDefault="00353C8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2.17. NhanVien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"/>
        <w:gridCol w:w="1800"/>
        <w:gridCol w:w="1563"/>
        <w:gridCol w:w="1576"/>
        <w:gridCol w:w="3542"/>
      </w:tblGrid>
      <w:tr w:rsidR="005A6584" w:rsidRPr="003343C9" w:rsidTr="00843BF7">
        <w:tc>
          <w:tcPr>
            <w:tcW w:w="762" w:type="dxa"/>
          </w:tcPr>
          <w:p w:rsidR="005A6584" w:rsidRPr="003343C9" w:rsidRDefault="005A6584" w:rsidP="00843BF7">
            <w:r w:rsidRPr="003343C9">
              <w:t>STT</w:t>
            </w:r>
          </w:p>
        </w:tc>
        <w:tc>
          <w:tcPr>
            <w:tcW w:w="1800" w:type="dxa"/>
          </w:tcPr>
          <w:p w:rsidR="005A6584" w:rsidRPr="003343C9" w:rsidRDefault="005A6584" w:rsidP="00843BF7">
            <w:r w:rsidRPr="003343C9">
              <w:t>Tên thuộc tính</w:t>
            </w:r>
          </w:p>
        </w:tc>
        <w:tc>
          <w:tcPr>
            <w:tcW w:w="1563" w:type="dxa"/>
          </w:tcPr>
          <w:p w:rsidR="005A6584" w:rsidRPr="003343C9" w:rsidRDefault="005A6584" w:rsidP="00843BF7">
            <w:r w:rsidRPr="003343C9">
              <w:t>Kiểu</w:t>
            </w:r>
          </w:p>
        </w:tc>
        <w:tc>
          <w:tcPr>
            <w:tcW w:w="1576" w:type="dxa"/>
          </w:tcPr>
          <w:p w:rsidR="005A6584" w:rsidRPr="003343C9" w:rsidRDefault="005A6584" w:rsidP="00843BF7">
            <w:r w:rsidRPr="003343C9">
              <w:t>Ràng buộc</w:t>
            </w:r>
          </w:p>
        </w:tc>
        <w:tc>
          <w:tcPr>
            <w:tcW w:w="3542" w:type="dxa"/>
          </w:tcPr>
          <w:p w:rsidR="005A6584" w:rsidRPr="003343C9" w:rsidRDefault="005A6584" w:rsidP="00843BF7">
            <w:r w:rsidRPr="003343C9">
              <w:t>Ý nghĩa/ghi chú</w:t>
            </w:r>
          </w:p>
        </w:tc>
      </w:tr>
      <w:tr w:rsidR="005A6584" w:rsidRPr="003343C9" w:rsidTr="00843BF7">
        <w:tc>
          <w:tcPr>
            <w:tcW w:w="762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</w:t>
            </w:r>
          </w:p>
        </w:tc>
        <w:tc>
          <w:tcPr>
            <w:tcW w:w="1800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</w:t>
            </w:r>
          </w:p>
        </w:tc>
        <w:tc>
          <w:tcPr>
            <w:tcW w:w="1563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76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Primary Key</w:t>
            </w:r>
          </w:p>
        </w:tc>
        <w:tc>
          <w:tcPr>
            <w:tcW w:w="3542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 xml:space="preserve">Id </w:t>
            </w:r>
            <w:r>
              <w:rPr>
                <w:i/>
                <w:lang w:val="en-US"/>
              </w:rPr>
              <w:t>nhân viên</w:t>
            </w:r>
          </w:p>
        </w:tc>
      </w:tr>
      <w:tr w:rsidR="005A6584" w:rsidRPr="003343C9" w:rsidTr="00843BF7">
        <w:tc>
          <w:tcPr>
            <w:tcW w:w="762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2</w:t>
            </w:r>
          </w:p>
        </w:tc>
        <w:tc>
          <w:tcPr>
            <w:tcW w:w="1800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Ma</w:t>
            </w:r>
          </w:p>
        </w:tc>
        <w:tc>
          <w:tcPr>
            <w:tcW w:w="1563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Varchar(20)</w:t>
            </w:r>
          </w:p>
        </w:tc>
        <w:tc>
          <w:tcPr>
            <w:tcW w:w="1576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 xml:space="preserve">Mã </w:t>
            </w:r>
            <w:r>
              <w:rPr>
                <w:i/>
                <w:lang w:val="en-US"/>
              </w:rPr>
              <w:t>nhân viên</w:t>
            </w:r>
          </w:p>
        </w:tc>
      </w:tr>
      <w:tr w:rsidR="005A6584" w:rsidRPr="003343C9" w:rsidTr="00843BF7">
        <w:tc>
          <w:tcPr>
            <w:tcW w:w="762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3</w:t>
            </w:r>
          </w:p>
        </w:tc>
        <w:tc>
          <w:tcPr>
            <w:tcW w:w="1800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Ten</w:t>
            </w:r>
          </w:p>
        </w:tc>
        <w:tc>
          <w:tcPr>
            <w:tcW w:w="1563" w:type="dxa"/>
          </w:tcPr>
          <w:p w:rsidR="005A6584" w:rsidRPr="003343C9" w:rsidRDefault="005A6584" w:rsidP="00843BF7">
            <w:r>
              <w:rPr>
                <w:i/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5A6584" w:rsidRPr="003343C9" w:rsidRDefault="005A6584" w:rsidP="00843BF7"/>
        </w:tc>
        <w:tc>
          <w:tcPr>
            <w:tcW w:w="3542" w:type="dxa"/>
          </w:tcPr>
          <w:p w:rsidR="005A6584" w:rsidRPr="003343C9" w:rsidRDefault="005A6584" w:rsidP="005A6584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Tên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nhân viên</w:t>
            </w:r>
          </w:p>
        </w:tc>
      </w:tr>
      <w:tr w:rsidR="005A6584" w:rsidRPr="003343C9" w:rsidTr="00843BF7">
        <w:tc>
          <w:tcPr>
            <w:tcW w:w="762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4</w:t>
            </w:r>
          </w:p>
        </w:tc>
        <w:tc>
          <w:tcPr>
            <w:tcW w:w="1800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DiaChi</w:t>
            </w:r>
          </w:p>
        </w:tc>
        <w:tc>
          <w:tcPr>
            <w:tcW w:w="1563" w:type="dxa"/>
          </w:tcPr>
          <w:p w:rsidR="005A6584" w:rsidRPr="00DC057D" w:rsidRDefault="005A6584" w:rsidP="00843BF7">
            <w:pPr>
              <w:rPr>
                <w:lang w:val="en-US"/>
              </w:rPr>
            </w:pPr>
            <w:r>
              <w:rPr>
                <w:i/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5A6584" w:rsidRPr="00DC057D" w:rsidRDefault="005A6584" w:rsidP="00843BF7">
            <w:pPr>
              <w:rPr>
                <w:lang w:val="en-US"/>
              </w:rPr>
            </w:pPr>
          </w:p>
        </w:tc>
        <w:tc>
          <w:tcPr>
            <w:tcW w:w="3542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Địa chỉ</w:t>
            </w:r>
          </w:p>
        </w:tc>
      </w:tr>
      <w:tr w:rsidR="005A6584" w:rsidRPr="003343C9" w:rsidTr="00843BF7">
        <w:tc>
          <w:tcPr>
            <w:tcW w:w="762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5</w:t>
            </w:r>
          </w:p>
        </w:tc>
        <w:tc>
          <w:tcPr>
            <w:tcW w:w="1800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GioiTinh</w:t>
            </w:r>
          </w:p>
        </w:tc>
        <w:tc>
          <w:tcPr>
            <w:tcW w:w="1563" w:type="dxa"/>
          </w:tcPr>
          <w:p w:rsidR="005A6584" w:rsidRPr="00DC057D" w:rsidRDefault="005A6584" w:rsidP="00843BF7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576" w:type="dxa"/>
          </w:tcPr>
          <w:p w:rsidR="005A6584" w:rsidRPr="00DC057D" w:rsidRDefault="005A6584" w:rsidP="00843BF7">
            <w:pPr>
              <w:rPr>
                <w:lang w:val="en-US"/>
              </w:rPr>
            </w:pPr>
          </w:p>
        </w:tc>
        <w:tc>
          <w:tcPr>
            <w:tcW w:w="3542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Giới tính</w:t>
            </w:r>
          </w:p>
        </w:tc>
      </w:tr>
      <w:tr w:rsidR="005A6584" w:rsidRPr="003343C9" w:rsidTr="00843BF7">
        <w:tc>
          <w:tcPr>
            <w:tcW w:w="762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6</w:t>
            </w:r>
          </w:p>
        </w:tc>
        <w:tc>
          <w:tcPr>
            <w:tcW w:w="1800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ChucVu</w:t>
            </w:r>
          </w:p>
        </w:tc>
        <w:tc>
          <w:tcPr>
            <w:tcW w:w="1563" w:type="dxa"/>
          </w:tcPr>
          <w:p w:rsidR="005A6584" w:rsidRPr="003343C9" w:rsidRDefault="005A6584" w:rsidP="00843BF7">
            <w:r>
              <w:rPr>
                <w:i/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5A6584" w:rsidRPr="003343C9" w:rsidRDefault="005A6584" w:rsidP="00843BF7"/>
        </w:tc>
        <w:tc>
          <w:tcPr>
            <w:tcW w:w="3542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Chức vụ</w:t>
            </w:r>
          </w:p>
        </w:tc>
      </w:tr>
      <w:tr w:rsidR="005A6584" w:rsidRPr="003343C9" w:rsidTr="00843BF7">
        <w:tc>
          <w:tcPr>
            <w:tcW w:w="762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lastRenderedPageBreak/>
              <w:t>7</w:t>
            </w:r>
          </w:p>
        </w:tc>
        <w:tc>
          <w:tcPr>
            <w:tcW w:w="1800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Email</w:t>
            </w:r>
          </w:p>
        </w:tc>
        <w:tc>
          <w:tcPr>
            <w:tcW w:w="1563" w:type="dxa"/>
          </w:tcPr>
          <w:p w:rsidR="005A6584" w:rsidRPr="003343C9" w:rsidRDefault="005A6584" w:rsidP="00843BF7">
            <w:pPr>
              <w:rPr>
                <w:lang w:val="en-US"/>
              </w:rPr>
            </w:pPr>
            <w:r>
              <w:rPr>
                <w:i/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Email</w:t>
            </w:r>
          </w:p>
        </w:tc>
      </w:tr>
      <w:tr w:rsidR="005A6584" w:rsidRPr="003343C9" w:rsidTr="00843BF7">
        <w:tc>
          <w:tcPr>
            <w:tcW w:w="762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8</w:t>
            </w:r>
          </w:p>
        </w:tc>
        <w:tc>
          <w:tcPr>
            <w:tcW w:w="1800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DienThoai</w:t>
            </w:r>
          </w:p>
        </w:tc>
        <w:tc>
          <w:tcPr>
            <w:tcW w:w="1563" w:type="dxa"/>
          </w:tcPr>
          <w:p w:rsidR="005A6584" w:rsidRDefault="005A6584" w:rsidP="00843BF7">
            <w:r>
              <w:rPr>
                <w:i/>
                <w:lang w:val="en-US"/>
              </w:rPr>
              <w:t>Varchar(255)</w:t>
            </w:r>
          </w:p>
        </w:tc>
        <w:tc>
          <w:tcPr>
            <w:tcW w:w="1576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Số điện thoại</w:t>
            </w:r>
          </w:p>
        </w:tc>
      </w:tr>
      <w:tr w:rsidR="005A6584" w:rsidRPr="003343C9" w:rsidTr="00843BF7">
        <w:tc>
          <w:tcPr>
            <w:tcW w:w="762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9</w:t>
            </w:r>
          </w:p>
        </w:tc>
        <w:tc>
          <w:tcPr>
            <w:tcW w:w="1800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BoPhanId</w:t>
            </w:r>
          </w:p>
        </w:tc>
        <w:tc>
          <w:tcPr>
            <w:tcW w:w="1563" w:type="dxa"/>
          </w:tcPr>
          <w:p w:rsidR="005A6584" w:rsidRPr="005A6584" w:rsidRDefault="005A6584" w:rsidP="00843BF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76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Foreign Key</w:t>
            </w:r>
          </w:p>
        </w:tc>
        <w:tc>
          <w:tcPr>
            <w:tcW w:w="3542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 bộ phân (tham chiếu đến id trong bảng BoPhan)</w:t>
            </w:r>
          </w:p>
        </w:tc>
      </w:tr>
      <w:tr w:rsidR="005A6584" w:rsidRPr="003343C9" w:rsidTr="00843BF7">
        <w:tc>
          <w:tcPr>
            <w:tcW w:w="762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10</w:t>
            </w:r>
          </w:p>
        </w:tc>
        <w:tc>
          <w:tcPr>
            <w:tcW w:w="1800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NguoiQuanLyId</w:t>
            </w:r>
          </w:p>
        </w:tc>
        <w:tc>
          <w:tcPr>
            <w:tcW w:w="1563" w:type="dxa"/>
          </w:tcPr>
          <w:p w:rsidR="005A6584" w:rsidRPr="005A6584" w:rsidRDefault="005A6584" w:rsidP="00843BF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76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Foreign Key</w:t>
            </w:r>
          </w:p>
        </w:tc>
        <w:tc>
          <w:tcPr>
            <w:tcW w:w="3542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 người quản lý (tham chiếu đến id trong bảng NhanVien)</w:t>
            </w:r>
          </w:p>
        </w:tc>
      </w:tr>
      <w:tr w:rsidR="005A6584" w:rsidRPr="003343C9" w:rsidTr="00843BF7">
        <w:tc>
          <w:tcPr>
            <w:tcW w:w="762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11</w:t>
            </w:r>
          </w:p>
        </w:tc>
        <w:tc>
          <w:tcPr>
            <w:tcW w:w="1800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Luong</w:t>
            </w:r>
          </w:p>
        </w:tc>
        <w:tc>
          <w:tcPr>
            <w:tcW w:w="1563" w:type="dxa"/>
          </w:tcPr>
          <w:p w:rsidR="005A6584" w:rsidRPr="005A6584" w:rsidRDefault="005A6584" w:rsidP="00843BF7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576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Lương</w:t>
            </w:r>
          </w:p>
        </w:tc>
      </w:tr>
      <w:tr w:rsidR="005A6584" w:rsidRPr="003343C9" w:rsidTr="00843BF7">
        <w:tc>
          <w:tcPr>
            <w:tcW w:w="762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12</w:t>
            </w:r>
          </w:p>
        </w:tc>
        <w:tc>
          <w:tcPr>
            <w:tcW w:w="1800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Activity</w:t>
            </w:r>
          </w:p>
        </w:tc>
        <w:tc>
          <w:tcPr>
            <w:tcW w:w="1563" w:type="dxa"/>
          </w:tcPr>
          <w:p w:rsidR="005A6584" w:rsidRPr="005A6584" w:rsidRDefault="005A6584" w:rsidP="00843BF7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576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42" w:type="dxa"/>
          </w:tcPr>
          <w:p w:rsidR="005A6584" w:rsidRPr="003343C9" w:rsidRDefault="005A6584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Còn hoạt động hay không</w:t>
            </w:r>
          </w:p>
        </w:tc>
      </w:tr>
    </w:tbl>
    <w:p w:rsidR="005A6584" w:rsidRPr="003343C9" w:rsidRDefault="005A6584" w:rsidP="00C43E8A">
      <w:pPr>
        <w:pStyle w:val="BodyText"/>
        <w:ind w:left="0"/>
        <w:rPr>
          <w:i/>
          <w:color w:val="0000FF"/>
          <w:lang w:val="en-US"/>
        </w:rPr>
      </w:pPr>
    </w:p>
    <w:p w:rsidR="00353C82" w:rsidRDefault="00353C8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2.18. NhatKy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804"/>
        <w:gridCol w:w="1509"/>
        <w:gridCol w:w="1583"/>
        <w:gridCol w:w="3562"/>
      </w:tblGrid>
      <w:tr w:rsidR="005A6584" w:rsidRPr="003343C9" w:rsidTr="00843BF7">
        <w:tc>
          <w:tcPr>
            <w:tcW w:w="763" w:type="dxa"/>
          </w:tcPr>
          <w:p w:rsidR="005A6584" w:rsidRPr="003343C9" w:rsidRDefault="005A6584" w:rsidP="00843BF7">
            <w:r w:rsidRPr="003343C9">
              <w:t>STT</w:t>
            </w:r>
          </w:p>
        </w:tc>
        <w:tc>
          <w:tcPr>
            <w:tcW w:w="1804" w:type="dxa"/>
          </w:tcPr>
          <w:p w:rsidR="005A6584" w:rsidRPr="003343C9" w:rsidRDefault="005A6584" w:rsidP="00843BF7">
            <w:r w:rsidRPr="003343C9">
              <w:t>Tên thuộc tính</w:t>
            </w:r>
          </w:p>
        </w:tc>
        <w:tc>
          <w:tcPr>
            <w:tcW w:w="1216" w:type="dxa"/>
          </w:tcPr>
          <w:p w:rsidR="005A6584" w:rsidRPr="003343C9" w:rsidRDefault="005A6584" w:rsidP="00843BF7">
            <w:r w:rsidRPr="003343C9">
              <w:t>Kiểu</w:t>
            </w:r>
          </w:p>
        </w:tc>
        <w:tc>
          <w:tcPr>
            <w:tcW w:w="1583" w:type="dxa"/>
          </w:tcPr>
          <w:p w:rsidR="005A6584" w:rsidRPr="003343C9" w:rsidRDefault="005A6584" w:rsidP="00843BF7">
            <w:r w:rsidRPr="003343C9">
              <w:t>Ràng buộc</w:t>
            </w:r>
          </w:p>
        </w:tc>
        <w:tc>
          <w:tcPr>
            <w:tcW w:w="3562" w:type="dxa"/>
          </w:tcPr>
          <w:p w:rsidR="005A6584" w:rsidRPr="003343C9" w:rsidRDefault="005A6584" w:rsidP="00843BF7">
            <w:r w:rsidRPr="003343C9">
              <w:t>Ý nghĩa/ghi chú</w:t>
            </w:r>
          </w:p>
        </w:tc>
      </w:tr>
      <w:tr w:rsidR="005A6584" w:rsidRPr="003343C9" w:rsidTr="00843BF7">
        <w:tc>
          <w:tcPr>
            <w:tcW w:w="763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Id</w:t>
            </w:r>
          </w:p>
        </w:tc>
        <w:tc>
          <w:tcPr>
            <w:tcW w:w="1216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Int</w:t>
            </w:r>
          </w:p>
        </w:tc>
        <w:tc>
          <w:tcPr>
            <w:tcW w:w="1583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Primary Key</w:t>
            </w:r>
          </w:p>
        </w:tc>
        <w:tc>
          <w:tcPr>
            <w:tcW w:w="3562" w:type="dxa"/>
          </w:tcPr>
          <w:p w:rsidR="005A6584" w:rsidRPr="003343C9" w:rsidRDefault="005A6584" w:rsidP="005A6584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Id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nhật ký</w:t>
            </w:r>
          </w:p>
        </w:tc>
      </w:tr>
      <w:tr w:rsidR="005A6584" w:rsidRPr="003343C9" w:rsidTr="00843BF7">
        <w:tc>
          <w:tcPr>
            <w:tcW w:w="763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2</w:t>
            </w:r>
          </w:p>
        </w:tc>
        <w:tc>
          <w:tcPr>
            <w:tcW w:w="1804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NguoiDung</w:t>
            </w:r>
          </w:p>
        </w:tc>
        <w:tc>
          <w:tcPr>
            <w:tcW w:w="1216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1583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  <w:r>
              <w:rPr>
                <w:lang w:val="en-US"/>
              </w:rPr>
              <w:t>nhật ký</w:t>
            </w:r>
          </w:p>
        </w:tc>
      </w:tr>
      <w:tr w:rsidR="005A6584" w:rsidRPr="003343C9" w:rsidTr="00843BF7">
        <w:tc>
          <w:tcPr>
            <w:tcW w:w="763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3</w:t>
            </w:r>
          </w:p>
        </w:tc>
        <w:tc>
          <w:tcPr>
            <w:tcW w:w="1804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Bang</w:t>
            </w:r>
          </w:p>
        </w:tc>
        <w:tc>
          <w:tcPr>
            <w:tcW w:w="1216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583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Bảng</w:t>
            </w:r>
          </w:p>
        </w:tc>
      </w:tr>
      <w:tr w:rsidR="005A6584" w:rsidRPr="003343C9" w:rsidTr="00843BF7">
        <w:tc>
          <w:tcPr>
            <w:tcW w:w="763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HanhDong</w:t>
            </w:r>
          </w:p>
        </w:tc>
        <w:tc>
          <w:tcPr>
            <w:tcW w:w="1216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583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Hành động</w:t>
            </w:r>
          </w:p>
        </w:tc>
      </w:tr>
      <w:tr w:rsidR="005A6584" w:rsidRPr="003343C9" w:rsidTr="00843BF7">
        <w:tc>
          <w:tcPr>
            <w:tcW w:w="763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4" w:type="dxa"/>
          </w:tcPr>
          <w:p w:rsidR="005A6584" w:rsidRDefault="005A6584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Ngay</w:t>
            </w:r>
          </w:p>
        </w:tc>
        <w:tc>
          <w:tcPr>
            <w:tcW w:w="1216" w:type="dxa"/>
          </w:tcPr>
          <w:p w:rsidR="005A6584" w:rsidRDefault="005A6584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583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5A6584" w:rsidRDefault="005A6584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Ngày ghi</w:t>
            </w:r>
          </w:p>
        </w:tc>
      </w:tr>
      <w:tr w:rsidR="005A6584" w:rsidRPr="003343C9" w:rsidTr="00843BF7">
        <w:tc>
          <w:tcPr>
            <w:tcW w:w="763" w:type="dxa"/>
          </w:tcPr>
          <w:p w:rsidR="005A6584" w:rsidRDefault="005A6584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04" w:type="dxa"/>
          </w:tcPr>
          <w:p w:rsidR="005A6584" w:rsidRDefault="005A6584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1216" w:type="dxa"/>
          </w:tcPr>
          <w:p w:rsidR="005A6584" w:rsidRDefault="005A6584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583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5A6584" w:rsidRDefault="005A6584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Còn hoạt động hay không</w:t>
            </w:r>
          </w:p>
        </w:tc>
      </w:tr>
    </w:tbl>
    <w:p w:rsidR="005A6584" w:rsidRPr="003343C9" w:rsidRDefault="005A6584" w:rsidP="00C43E8A">
      <w:pPr>
        <w:pStyle w:val="BodyText"/>
        <w:ind w:left="0"/>
        <w:rPr>
          <w:i/>
          <w:color w:val="0000FF"/>
          <w:lang w:val="en-US"/>
        </w:rPr>
      </w:pPr>
    </w:p>
    <w:p w:rsidR="00353C82" w:rsidRDefault="00353C8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2.19. NhomHangHoa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804"/>
        <w:gridCol w:w="1509"/>
        <w:gridCol w:w="1583"/>
        <w:gridCol w:w="3562"/>
      </w:tblGrid>
      <w:tr w:rsidR="005A6584" w:rsidRPr="003343C9" w:rsidTr="00843BF7">
        <w:tc>
          <w:tcPr>
            <w:tcW w:w="763" w:type="dxa"/>
          </w:tcPr>
          <w:p w:rsidR="005A6584" w:rsidRPr="003343C9" w:rsidRDefault="005A6584" w:rsidP="00843BF7">
            <w:r w:rsidRPr="003343C9">
              <w:t>STT</w:t>
            </w:r>
          </w:p>
        </w:tc>
        <w:tc>
          <w:tcPr>
            <w:tcW w:w="1804" w:type="dxa"/>
          </w:tcPr>
          <w:p w:rsidR="005A6584" w:rsidRPr="003343C9" w:rsidRDefault="005A6584" w:rsidP="00843BF7">
            <w:r w:rsidRPr="003343C9">
              <w:t>Tên thuộc tính</w:t>
            </w:r>
          </w:p>
        </w:tc>
        <w:tc>
          <w:tcPr>
            <w:tcW w:w="1216" w:type="dxa"/>
          </w:tcPr>
          <w:p w:rsidR="005A6584" w:rsidRPr="003343C9" w:rsidRDefault="005A6584" w:rsidP="00843BF7">
            <w:r w:rsidRPr="003343C9">
              <w:t>Kiểu</w:t>
            </w:r>
          </w:p>
        </w:tc>
        <w:tc>
          <w:tcPr>
            <w:tcW w:w="1583" w:type="dxa"/>
          </w:tcPr>
          <w:p w:rsidR="005A6584" w:rsidRPr="003343C9" w:rsidRDefault="005A6584" w:rsidP="00843BF7">
            <w:r w:rsidRPr="003343C9">
              <w:t>Ràng buộc</w:t>
            </w:r>
          </w:p>
        </w:tc>
        <w:tc>
          <w:tcPr>
            <w:tcW w:w="3562" w:type="dxa"/>
          </w:tcPr>
          <w:p w:rsidR="005A6584" w:rsidRPr="003343C9" w:rsidRDefault="005A6584" w:rsidP="00843BF7">
            <w:r w:rsidRPr="003343C9">
              <w:t>Ý nghĩa/ghi chú</w:t>
            </w:r>
          </w:p>
        </w:tc>
      </w:tr>
      <w:tr w:rsidR="005A6584" w:rsidRPr="003343C9" w:rsidTr="00843BF7">
        <w:tc>
          <w:tcPr>
            <w:tcW w:w="763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Id</w:t>
            </w:r>
          </w:p>
        </w:tc>
        <w:tc>
          <w:tcPr>
            <w:tcW w:w="1216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Int</w:t>
            </w:r>
          </w:p>
        </w:tc>
        <w:tc>
          <w:tcPr>
            <w:tcW w:w="1583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Primary Key</w:t>
            </w:r>
          </w:p>
        </w:tc>
        <w:tc>
          <w:tcPr>
            <w:tcW w:w="3562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 w:rsidR="00764E2B">
              <w:rPr>
                <w:lang w:val="en-US"/>
              </w:rPr>
              <w:t>nhóm hàng hóa</w:t>
            </w:r>
          </w:p>
        </w:tc>
      </w:tr>
      <w:tr w:rsidR="005A6584" w:rsidRPr="003343C9" w:rsidTr="00843BF7">
        <w:tc>
          <w:tcPr>
            <w:tcW w:w="763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2</w:t>
            </w:r>
          </w:p>
        </w:tc>
        <w:tc>
          <w:tcPr>
            <w:tcW w:w="1804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Ma</w:t>
            </w:r>
          </w:p>
        </w:tc>
        <w:tc>
          <w:tcPr>
            <w:tcW w:w="1216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Varchar(20)</w:t>
            </w:r>
          </w:p>
        </w:tc>
        <w:tc>
          <w:tcPr>
            <w:tcW w:w="1583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5A6584" w:rsidRPr="003343C9" w:rsidRDefault="00764E2B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Mã nhóm hàng hóa</w:t>
            </w:r>
          </w:p>
        </w:tc>
      </w:tr>
      <w:tr w:rsidR="005A6584" w:rsidRPr="003343C9" w:rsidTr="00843BF7">
        <w:tc>
          <w:tcPr>
            <w:tcW w:w="763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3</w:t>
            </w:r>
          </w:p>
        </w:tc>
        <w:tc>
          <w:tcPr>
            <w:tcW w:w="1804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Ten</w:t>
            </w:r>
          </w:p>
        </w:tc>
        <w:tc>
          <w:tcPr>
            <w:tcW w:w="1216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Varchar(255)</w:t>
            </w:r>
          </w:p>
        </w:tc>
        <w:tc>
          <w:tcPr>
            <w:tcW w:w="1583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5A6584" w:rsidRPr="003343C9" w:rsidRDefault="00764E2B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Tên nhóm hàng hóa</w:t>
            </w:r>
          </w:p>
        </w:tc>
      </w:tr>
      <w:tr w:rsidR="005A6584" w:rsidRPr="003343C9" w:rsidTr="00843BF7">
        <w:tc>
          <w:tcPr>
            <w:tcW w:w="763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GhiChu</w:t>
            </w:r>
          </w:p>
        </w:tc>
        <w:tc>
          <w:tcPr>
            <w:tcW w:w="1216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Longtext</w:t>
            </w:r>
          </w:p>
        </w:tc>
        <w:tc>
          <w:tcPr>
            <w:tcW w:w="1583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Ghi chú</w:t>
            </w:r>
          </w:p>
        </w:tc>
      </w:tr>
      <w:tr w:rsidR="005A6584" w:rsidRPr="003343C9" w:rsidTr="00843BF7">
        <w:tc>
          <w:tcPr>
            <w:tcW w:w="763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5</w:t>
            </w:r>
          </w:p>
        </w:tc>
        <w:tc>
          <w:tcPr>
            <w:tcW w:w="1804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Activity</w:t>
            </w:r>
          </w:p>
        </w:tc>
        <w:tc>
          <w:tcPr>
            <w:tcW w:w="1216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Bit</w:t>
            </w:r>
          </w:p>
        </w:tc>
        <w:tc>
          <w:tcPr>
            <w:tcW w:w="1583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5A6584" w:rsidRPr="003343C9" w:rsidRDefault="005A6584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Còn hoạt động hay không</w:t>
            </w:r>
          </w:p>
        </w:tc>
      </w:tr>
    </w:tbl>
    <w:p w:rsidR="005A6584" w:rsidRPr="003343C9" w:rsidRDefault="005A6584" w:rsidP="00C43E8A">
      <w:pPr>
        <w:pStyle w:val="BodyText"/>
        <w:ind w:left="0"/>
        <w:rPr>
          <w:i/>
          <w:color w:val="0000FF"/>
          <w:lang w:val="en-US"/>
        </w:rPr>
      </w:pPr>
    </w:p>
    <w:p w:rsidR="00353C82" w:rsidRDefault="00353C8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2.20. PhieuNhap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1896"/>
        <w:gridCol w:w="1559"/>
        <w:gridCol w:w="1560"/>
        <w:gridCol w:w="3470"/>
      </w:tblGrid>
      <w:tr w:rsidR="00764E2B" w:rsidRPr="003343C9" w:rsidTr="00764E2B">
        <w:tc>
          <w:tcPr>
            <w:tcW w:w="758" w:type="dxa"/>
          </w:tcPr>
          <w:p w:rsidR="00764E2B" w:rsidRPr="003343C9" w:rsidRDefault="00764E2B" w:rsidP="00843BF7">
            <w:r w:rsidRPr="003343C9">
              <w:t>STT</w:t>
            </w:r>
          </w:p>
        </w:tc>
        <w:tc>
          <w:tcPr>
            <w:tcW w:w="1896" w:type="dxa"/>
          </w:tcPr>
          <w:p w:rsidR="00764E2B" w:rsidRPr="003343C9" w:rsidRDefault="00764E2B" w:rsidP="00843BF7">
            <w:r w:rsidRPr="003343C9">
              <w:t>Tên thuộc tính</w:t>
            </w:r>
          </w:p>
        </w:tc>
        <w:tc>
          <w:tcPr>
            <w:tcW w:w="1559" w:type="dxa"/>
          </w:tcPr>
          <w:p w:rsidR="00764E2B" w:rsidRPr="003343C9" w:rsidRDefault="00764E2B" w:rsidP="00843BF7">
            <w:r w:rsidRPr="003343C9">
              <w:t>Kiểu</w:t>
            </w:r>
          </w:p>
        </w:tc>
        <w:tc>
          <w:tcPr>
            <w:tcW w:w="1560" w:type="dxa"/>
          </w:tcPr>
          <w:p w:rsidR="00764E2B" w:rsidRPr="003343C9" w:rsidRDefault="00764E2B" w:rsidP="00843BF7">
            <w:r w:rsidRPr="003343C9">
              <w:t>Ràng buộc</w:t>
            </w:r>
          </w:p>
        </w:tc>
        <w:tc>
          <w:tcPr>
            <w:tcW w:w="3470" w:type="dxa"/>
          </w:tcPr>
          <w:p w:rsidR="00764E2B" w:rsidRPr="003343C9" w:rsidRDefault="00764E2B" w:rsidP="00843BF7">
            <w:r w:rsidRPr="003343C9">
              <w:t>Ý nghĩa/ghi chú</w:t>
            </w:r>
          </w:p>
        </w:tc>
      </w:tr>
      <w:tr w:rsidR="00764E2B" w:rsidRPr="003343C9" w:rsidTr="00764E2B">
        <w:tc>
          <w:tcPr>
            <w:tcW w:w="758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</w:t>
            </w:r>
          </w:p>
        </w:tc>
        <w:tc>
          <w:tcPr>
            <w:tcW w:w="1896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</w:t>
            </w:r>
          </w:p>
        </w:tc>
        <w:tc>
          <w:tcPr>
            <w:tcW w:w="1559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60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Primary Key</w:t>
            </w:r>
          </w:p>
        </w:tc>
        <w:tc>
          <w:tcPr>
            <w:tcW w:w="3470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 xml:space="preserve">Id </w:t>
            </w:r>
            <w:r>
              <w:rPr>
                <w:i/>
                <w:lang w:val="en-US"/>
              </w:rPr>
              <w:t>phiếu nhập</w:t>
            </w:r>
          </w:p>
        </w:tc>
      </w:tr>
      <w:tr w:rsidR="00764E2B" w:rsidRPr="003343C9" w:rsidTr="00764E2B">
        <w:tc>
          <w:tcPr>
            <w:tcW w:w="758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2</w:t>
            </w:r>
          </w:p>
        </w:tc>
        <w:tc>
          <w:tcPr>
            <w:tcW w:w="1896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Ma</w:t>
            </w:r>
          </w:p>
        </w:tc>
        <w:tc>
          <w:tcPr>
            <w:tcW w:w="1559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Varchar(20)</w:t>
            </w:r>
          </w:p>
        </w:tc>
        <w:tc>
          <w:tcPr>
            <w:tcW w:w="1560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470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 xml:space="preserve">Mã </w:t>
            </w:r>
            <w:r>
              <w:rPr>
                <w:i/>
                <w:lang w:val="en-US"/>
              </w:rPr>
              <w:t>phiếu nhập</w:t>
            </w:r>
          </w:p>
        </w:tc>
      </w:tr>
      <w:tr w:rsidR="00764E2B" w:rsidRPr="003343C9" w:rsidTr="00764E2B">
        <w:tc>
          <w:tcPr>
            <w:tcW w:w="758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3</w:t>
            </w:r>
          </w:p>
        </w:tc>
        <w:tc>
          <w:tcPr>
            <w:tcW w:w="1896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NhaCCId</w:t>
            </w:r>
          </w:p>
        </w:tc>
        <w:tc>
          <w:tcPr>
            <w:tcW w:w="1559" w:type="dxa"/>
          </w:tcPr>
          <w:p w:rsidR="00764E2B" w:rsidRPr="00D71ABA" w:rsidRDefault="00764E2B" w:rsidP="00843BF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60" w:type="dxa"/>
          </w:tcPr>
          <w:p w:rsidR="00764E2B" w:rsidRDefault="00764E2B">
            <w:r w:rsidRPr="0004388A">
              <w:rPr>
                <w:i/>
                <w:lang w:val="en-US"/>
              </w:rPr>
              <w:t>Foreign Key</w:t>
            </w:r>
          </w:p>
        </w:tc>
        <w:tc>
          <w:tcPr>
            <w:tcW w:w="3470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 nhà cung cấp(tham chiếu đến id trong bảng NhaCungCap)</w:t>
            </w:r>
          </w:p>
        </w:tc>
      </w:tr>
      <w:tr w:rsidR="00764E2B" w:rsidRPr="003343C9" w:rsidTr="00764E2B">
        <w:tc>
          <w:tcPr>
            <w:tcW w:w="758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4</w:t>
            </w:r>
          </w:p>
        </w:tc>
        <w:tc>
          <w:tcPr>
            <w:tcW w:w="1896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NhanVienNhapId</w:t>
            </w:r>
          </w:p>
        </w:tc>
        <w:tc>
          <w:tcPr>
            <w:tcW w:w="1559" w:type="dxa"/>
          </w:tcPr>
          <w:p w:rsidR="00764E2B" w:rsidRPr="00DC057D" w:rsidRDefault="00764E2B" w:rsidP="00843BF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60" w:type="dxa"/>
          </w:tcPr>
          <w:p w:rsidR="00764E2B" w:rsidRDefault="00764E2B">
            <w:r w:rsidRPr="0004388A">
              <w:rPr>
                <w:i/>
                <w:lang w:val="en-US"/>
              </w:rPr>
              <w:t>Foreign Key</w:t>
            </w:r>
          </w:p>
        </w:tc>
        <w:tc>
          <w:tcPr>
            <w:tcW w:w="3470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 nhân viên nhập</w:t>
            </w:r>
            <w:r>
              <w:rPr>
                <w:i/>
                <w:lang w:val="en-US"/>
              </w:rPr>
              <w:t xml:space="preserve"> (tham ch</w:t>
            </w:r>
            <w:r>
              <w:rPr>
                <w:i/>
                <w:lang w:val="en-US"/>
              </w:rPr>
              <w:t>iếu đến id trong bảng NhanVien</w:t>
            </w:r>
            <w:r>
              <w:rPr>
                <w:i/>
                <w:lang w:val="en-US"/>
              </w:rPr>
              <w:t>)</w:t>
            </w:r>
          </w:p>
        </w:tc>
      </w:tr>
      <w:tr w:rsidR="00764E2B" w:rsidRPr="003343C9" w:rsidTr="00764E2B">
        <w:tc>
          <w:tcPr>
            <w:tcW w:w="758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5</w:t>
            </w:r>
          </w:p>
        </w:tc>
        <w:tc>
          <w:tcPr>
            <w:tcW w:w="1896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KhoId</w:t>
            </w:r>
          </w:p>
        </w:tc>
        <w:tc>
          <w:tcPr>
            <w:tcW w:w="1559" w:type="dxa"/>
          </w:tcPr>
          <w:p w:rsidR="00764E2B" w:rsidRPr="00764E2B" w:rsidRDefault="00764E2B" w:rsidP="00843BF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60" w:type="dxa"/>
          </w:tcPr>
          <w:p w:rsidR="00764E2B" w:rsidRDefault="00764E2B">
            <w:r w:rsidRPr="0004388A">
              <w:rPr>
                <w:i/>
                <w:lang w:val="en-US"/>
              </w:rPr>
              <w:t>Foreign Key</w:t>
            </w:r>
          </w:p>
        </w:tc>
        <w:tc>
          <w:tcPr>
            <w:tcW w:w="3470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 kho</w:t>
            </w:r>
            <w:r>
              <w:rPr>
                <w:i/>
                <w:lang w:val="en-US"/>
              </w:rPr>
              <w:t xml:space="preserve">(tham chiếu đến id trong </w:t>
            </w:r>
            <w:r>
              <w:rPr>
                <w:i/>
                <w:lang w:val="en-US"/>
              </w:rPr>
              <w:lastRenderedPageBreak/>
              <w:t>bảng Kho</w:t>
            </w:r>
            <w:r>
              <w:rPr>
                <w:i/>
                <w:lang w:val="en-US"/>
              </w:rPr>
              <w:t>)</w:t>
            </w:r>
          </w:p>
        </w:tc>
      </w:tr>
      <w:tr w:rsidR="00764E2B" w:rsidRPr="003343C9" w:rsidTr="00764E2B">
        <w:tc>
          <w:tcPr>
            <w:tcW w:w="758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lastRenderedPageBreak/>
              <w:t>6</w:t>
            </w:r>
          </w:p>
        </w:tc>
        <w:tc>
          <w:tcPr>
            <w:tcW w:w="1896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DienThoai</w:t>
            </w:r>
          </w:p>
        </w:tc>
        <w:tc>
          <w:tcPr>
            <w:tcW w:w="1559" w:type="dxa"/>
          </w:tcPr>
          <w:p w:rsidR="00764E2B" w:rsidRPr="00764E2B" w:rsidRDefault="00764E2B" w:rsidP="00843BF7">
            <w:pPr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560" w:type="dxa"/>
          </w:tcPr>
          <w:p w:rsidR="00764E2B" w:rsidRPr="003343C9" w:rsidRDefault="00764E2B" w:rsidP="00843BF7"/>
        </w:tc>
        <w:tc>
          <w:tcPr>
            <w:tcW w:w="3470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Số điện thoại</w:t>
            </w:r>
          </w:p>
        </w:tc>
      </w:tr>
      <w:tr w:rsidR="00764E2B" w:rsidRPr="003343C9" w:rsidTr="00764E2B">
        <w:tc>
          <w:tcPr>
            <w:tcW w:w="758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7</w:t>
            </w:r>
          </w:p>
        </w:tc>
        <w:tc>
          <w:tcPr>
            <w:tcW w:w="1896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DiaChi</w:t>
            </w:r>
          </w:p>
        </w:tc>
        <w:tc>
          <w:tcPr>
            <w:tcW w:w="1559" w:type="dxa"/>
          </w:tcPr>
          <w:p w:rsidR="00764E2B" w:rsidRPr="00764E2B" w:rsidRDefault="00764E2B" w:rsidP="00843BF7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560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470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Địa chỉ</w:t>
            </w:r>
          </w:p>
        </w:tc>
      </w:tr>
      <w:tr w:rsidR="00764E2B" w:rsidRPr="003343C9" w:rsidTr="00764E2B">
        <w:tc>
          <w:tcPr>
            <w:tcW w:w="758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8</w:t>
            </w:r>
          </w:p>
        </w:tc>
        <w:tc>
          <w:tcPr>
            <w:tcW w:w="1896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NgayNhap</w:t>
            </w:r>
          </w:p>
        </w:tc>
        <w:tc>
          <w:tcPr>
            <w:tcW w:w="1559" w:type="dxa"/>
          </w:tcPr>
          <w:p w:rsidR="00764E2B" w:rsidRPr="00764E2B" w:rsidRDefault="00764E2B" w:rsidP="00843BF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60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470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Ngày nhập</w:t>
            </w:r>
          </w:p>
        </w:tc>
      </w:tr>
      <w:tr w:rsidR="00764E2B" w:rsidRPr="003343C9" w:rsidTr="00764E2B">
        <w:tc>
          <w:tcPr>
            <w:tcW w:w="758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9</w:t>
            </w:r>
          </w:p>
        </w:tc>
        <w:tc>
          <w:tcPr>
            <w:tcW w:w="1896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GhiChu</w:t>
            </w:r>
          </w:p>
        </w:tc>
        <w:tc>
          <w:tcPr>
            <w:tcW w:w="1559" w:type="dxa"/>
          </w:tcPr>
          <w:p w:rsidR="00764E2B" w:rsidRPr="00764E2B" w:rsidRDefault="00764E2B" w:rsidP="00843BF7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560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470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Ghi chú</w:t>
            </w:r>
          </w:p>
        </w:tc>
      </w:tr>
      <w:tr w:rsidR="00764E2B" w:rsidRPr="003343C9" w:rsidTr="00764E2B">
        <w:tc>
          <w:tcPr>
            <w:tcW w:w="758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10</w:t>
            </w:r>
          </w:p>
        </w:tc>
        <w:tc>
          <w:tcPr>
            <w:tcW w:w="1896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TongTien</w:t>
            </w:r>
          </w:p>
        </w:tc>
        <w:tc>
          <w:tcPr>
            <w:tcW w:w="1559" w:type="dxa"/>
          </w:tcPr>
          <w:p w:rsidR="00764E2B" w:rsidRPr="00764E2B" w:rsidRDefault="00764E2B" w:rsidP="00843BF7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560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470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Tổng tiền</w:t>
            </w:r>
          </w:p>
        </w:tc>
      </w:tr>
      <w:tr w:rsidR="00764E2B" w:rsidRPr="003343C9" w:rsidTr="00764E2B">
        <w:tc>
          <w:tcPr>
            <w:tcW w:w="758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11</w:t>
            </w:r>
          </w:p>
        </w:tc>
        <w:tc>
          <w:tcPr>
            <w:tcW w:w="1896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Activity</w:t>
            </w:r>
          </w:p>
        </w:tc>
        <w:tc>
          <w:tcPr>
            <w:tcW w:w="1559" w:type="dxa"/>
          </w:tcPr>
          <w:p w:rsidR="00764E2B" w:rsidRPr="00764E2B" w:rsidRDefault="00764E2B" w:rsidP="00843BF7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560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470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Còn hoạt động hay không</w:t>
            </w:r>
          </w:p>
        </w:tc>
      </w:tr>
    </w:tbl>
    <w:p w:rsidR="00764E2B" w:rsidRPr="003343C9" w:rsidRDefault="00764E2B" w:rsidP="00C43E8A">
      <w:pPr>
        <w:pStyle w:val="BodyText"/>
        <w:ind w:left="0"/>
        <w:rPr>
          <w:i/>
          <w:color w:val="0000FF"/>
          <w:lang w:val="en-US"/>
        </w:rPr>
      </w:pPr>
    </w:p>
    <w:p w:rsidR="00353C82" w:rsidRDefault="00353C8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2.21. PhieuXuat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416"/>
        <w:gridCol w:w="1549"/>
        <w:gridCol w:w="1456"/>
        <w:gridCol w:w="3085"/>
      </w:tblGrid>
      <w:tr w:rsidR="00764E2B" w:rsidRPr="003343C9" w:rsidTr="00843BF7">
        <w:tc>
          <w:tcPr>
            <w:tcW w:w="758" w:type="dxa"/>
          </w:tcPr>
          <w:p w:rsidR="00764E2B" w:rsidRPr="003343C9" w:rsidRDefault="00764E2B" w:rsidP="00843BF7">
            <w:r w:rsidRPr="003343C9">
              <w:t>STT</w:t>
            </w:r>
          </w:p>
        </w:tc>
        <w:tc>
          <w:tcPr>
            <w:tcW w:w="1896" w:type="dxa"/>
          </w:tcPr>
          <w:p w:rsidR="00764E2B" w:rsidRPr="003343C9" w:rsidRDefault="00764E2B" w:rsidP="00843BF7">
            <w:r w:rsidRPr="003343C9">
              <w:t>Tên thuộc tính</w:t>
            </w:r>
          </w:p>
        </w:tc>
        <w:tc>
          <w:tcPr>
            <w:tcW w:w="1559" w:type="dxa"/>
          </w:tcPr>
          <w:p w:rsidR="00764E2B" w:rsidRPr="003343C9" w:rsidRDefault="00764E2B" w:rsidP="00843BF7">
            <w:r w:rsidRPr="003343C9">
              <w:t>Kiểu</w:t>
            </w:r>
          </w:p>
        </w:tc>
        <w:tc>
          <w:tcPr>
            <w:tcW w:w="1560" w:type="dxa"/>
          </w:tcPr>
          <w:p w:rsidR="00764E2B" w:rsidRPr="003343C9" w:rsidRDefault="00764E2B" w:rsidP="00843BF7">
            <w:r w:rsidRPr="003343C9">
              <w:t>Ràng buộc</w:t>
            </w:r>
          </w:p>
        </w:tc>
        <w:tc>
          <w:tcPr>
            <w:tcW w:w="3470" w:type="dxa"/>
          </w:tcPr>
          <w:p w:rsidR="00764E2B" w:rsidRPr="003343C9" w:rsidRDefault="00764E2B" w:rsidP="00843BF7">
            <w:r w:rsidRPr="003343C9">
              <w:t>Ý nghĩa/ghi chú</w:t>
            </w:r>
          </w:p>
        </w:tc>
      </w:tr>
      <w:tr w:rsidR="00764E2B" w:rsidRPr="003343C9" w:rsidTr="00843BF7">
        <w:tc>
          <w:tcPr>
            <w:tcW w:w="758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</w:t>
            </w:r>
          </w:p>
        </w:tc>
        <w:tc>
          <w:tcPr>
            <w:tcW w:w="1896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</w:t>
            </w:r>
          </w:p>
        </w:tc>
        <w:tc>
          <w:tcPr>
            <w:tcW w:w="1559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60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Primary Key</w:t>
            </w:r>
          </w:p>
        </w:tc>
        <w:tc>
          <w:tcPr>
            <w:tcW w:w="3470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 xml:space="preserve">Id </w:t>
            </w:r>
            <w:r>
              <w:rPr>
                <w:i/>
                <w:lang w:val="en-US"/>
              </w:rPr>
              <w:t xml:space="preserve">phiếu </w:t>
            </w:r>
            <w:r w:rsidR="004E1221">
              <w:rPr>
                <w:i/>
                <w:lang w:val="en-US"/>
              </w:rPr>
              <w:t>xuất</w:t>
            </w:r>
          </w:p>
        </w:tc>
      </w:tr>
      <w:tr w:rsidR="00764E2B" w:rsidRPr="003343C9" w:rsidTr="00843BF7">
        <w:tc>
          <w:tcPr>
            <w:tcW w:w="758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2</w:t>
            </w:r>
          </w:p>
        </w:tc>
        <w:tc>
          <w:tcPr>
            <w:tcW w:w="1896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Ma</w:t>
            </w:r>
          </w:p>
        </w:tc>
        <w:tc>
          <w:tcPr>
            <w:tcW w:w="1559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Varchar(20)</w:t>
            </w:r>
          </w:p>
        </w:tc>
        <w:tc>
          <w:tcPr>
            <w:tcW w:w="1560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470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 xml:space="preserve">Mã </w:t>
            </w:r>
            <w:r>
              <w:rPr>
                <w:i/>
                <w:lang w:val="en-US"/>
              </w:rPr>
              <w:t xml:space="preserve">phiếu </w:t>
            </w:r>
            <w:r w:rsidR="004E1221">
              <w:rPr>
                <w:i/>
                <w:lang w:val="en-US"/>
              </w:rPr>
              <w:t>xuất</w:t>
            </w:r>
          </w:p>
        </w:tc>
      </w:tr>
      <w:tr w:rsidR="00764E2B" w:rsidRPr="003343C9" w:rsidTr="00843BF7">
        <w:tc>
          <w:tcPr>
            <w:tcW w:w="758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3</w:t>
            </w:r>
          </w:p>
        </w:tc>
        <w:tc>
          <w:tcPr>
            <w:tcW w:w="1896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DiaChi</w:t>
            </w:r>
          </w:p>
        </w:tc>
        <w:tc>
          <w:tcPr>
            <w:tcW w:w="1559" w:type="dxa"/>
          </w:tcPr>
          <w:p w:rsidR="00764E2B" w:rsidRPr="00D71ABA" w:rsidRDefault="00764E2B" w:rsidP="00843BF7">
            <w:pPr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560" w:type="dxa"/>
          </w:tcPr>
          <w:p w:rsidR="00764E2B" w:rsidRDefault="00764E2B" w:rsidP="00843BF7"/>
        </w:tc>
        <w:tc>
          <w:tcPr>
            <w:tcW w:w="3470" w:type="dxa"/>
          </w:tcPr>
          <w:p w:rsidR="00764E2B" w:rsidRPr="003343C9" w:rsidRDefault="004E1221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Địa chỉ</w:t>
            </w:r>
          </w:p>
        </w:tc>
      </w:tr>
      <w:tr w:rsidR="00764E2B" w:rsidRPr="003343C9" w:rsidTr="00843BF7">
        <w:tc>
          <w:tcPr>
            <w:tcW w:w="758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4</w:t>
            </w:r>
          </w:p>
        </w:tc>
        <w:tc>
          <w:tcPr>
            <w:tcW w:w="1896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KhoId</w:t>
            </w:r>
          </w:p>
        </w:tc>
        <w:tc>
          <w:tcPr>
            <w:tcW w:w="1559" w:type="dxa"/>
          </w:tcPr>
          <w:p w:rsidR="00764E2B" w:rsidRPr="00DC057D" w:rsidRDefault="00764E2B" w:rsidP="00843BF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60" w:type="dxa"/>
          </w:tcPr>
          <w:p w:rsidR="00764E2B" w:rsidRPr="004E1221" w:rsidRDefault="004E1221" w:rsidP="00843BF7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470" w:type="dxa"/>
          </w:tcPr>
          <w:p w:rsidR="00764E2B" w:rsidRPr="003343C9" w:rsidRDefault="004E1221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 kho (tham chiếu đến id trong bảng kho)</w:t>
            </w:r>
          </w:p>
        </w:tc>
      </w:tr>
      <w:tr w:rsidR="00764E2B" w:rsidRPr="003343C9" w:rsidTr="00843BF7">
        <w:tc>
          <w:tcPr>
            <w:tcW w:w="758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5</w:t>
            </w:r>
          </w:p>
        </w:tc>
        <w:tc>
          <w:tcPr>
            <w:tcW w:w="1896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NgayGiao</w:t>
            </w:r>
          </w:p>
        </w:tc>
        <w:tc>
          <w:tcPr>
            <w:tcW w:w="1559" w:type="dxa"/>
          </w:tcPr>
          <w:p w:rsidR="00764E2B" w:rsidRPr="00764E2B" w:rsidRDefault="00764E2B" w:rsidP="00843BF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60" w:type="dxa"/>
          </w:tcPr>
          <w:p w:rsidR="00764E2B" w:rsidRDefault="00764E2B" w:rsidP="00843BF7"/>
        </w:tc>
        <w:tc>
          <w:tcPr>
            <w:tcW w:w="3470" w:type="dxa"/>
          </w:tcPr>
          <w:p w:rsidR="00764E2B" w:rsidRPr="003343C9" w:rsidRDefault="004E1221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Ngày giao hàng</w:t>
            </w:r>
          </w:p>
        </w:tc>
      </w:tr>
      <w:tr w:rsidR="00764E2B" w:rsidRPr="003343C9" w:rsidTr="00843BF7">
        <w:tc>
          <w:tcPr>
            <w:tcW w:w="758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6</w:t>
            </w:r>
          </w:p>
        </w:tc>
        <w:tc>
          <w:tcPr>
            <w:tcW w:w="1896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NhanVienBangHangId</w:t>
            </w:r>
          </w:p>
        </w:tc>
        <w:tc>
          <w:tcPr>
            <w:tcW w:w="1559" w:type="dxa"/>
          </w:tcPr>
          <w:p w:rsidR="00764E2B" w:rsidRPr="00764E2B" w:rsidRDefault="004E1221" w:rsidP="00843BF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60" w:type="dxa"/>
          </w:tcPr>
          <w:p w:rsidR="00764E2B" w:rsidRPr="003343C9" w:rsidRDefault="004E1221" w:rsidP="00843BF7">
            <w:r>
              <w:rPr>
                <w:lang w:val="en-US"/>
              </w:rPr>
              <w:t>Foreign Key</w:t>
            </w:r>
          </w:p>
        </w:tc>
        <w:tc>
          <w:tcPr>
            <w:tcW w:w="3470" w:type="dxa"/>
          </w:tcPr>
          <w:p w:rsidR="00764E2B" w:rsidRPr="003343C9" w:rsidRDefault="004E1221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 nhân viên bán hàng (tham chiếu đến id bảng NhanVien)</w:t>
            </w:r>
          </w:p>
        </w:tc>
      </w:tr>
      <w:tr w:rsidR="00764E2B" w:rsidRPr="003343C9" w:rsidTr="00843BF7">
        <w:tc>
          <w:tcPr>
            <w:tcW w:w="758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7</w:t>
            </w:r>
          </w:p>
        </w:tc>
        <w:tc>
          <w:tcPr>
            <w:tcW w:w="1896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NgayLap</w:t>
            </w:r>
          </w:p>
        </w:tc>
        <w:tc>
          <w:tcPr>
            <w:tcW w:w="1559" w:type="dxa"/>
          </w:tcPr>
          <w:p w:rsidR="00764E2B" w:rsidRPr="00764E2B" w:rsidRDefault="004E1221" w:rsidP="00843BF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60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470" w:type="dxa"/>
          </w:tcPr>
          <w:p w:rsidR="00764E2B" w:rsidRPr="003343C9" w:rsidRDefault="004E1221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Ngày lập phiếu</w:t>
            </w:r>
          </w:p>
        </w:tc>
      </w:tr>
      <w:tr w:rsidR="00764E2B" w:rsidRPr="003343C9" w:rsidTr="00843BF7">
        <w:tc>
          <w:tcPr>
            <w:tcW w:w="758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8</w:t>
            </w:r>
          </w:p>
        </w:tc>
        <w:tc>
          <w:tcPr>
            <w:tcW w:w="1896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KhachHangId</w:t>
            </w:r>
          </w:p>
        </w:tc>
        <w:tc>
          <w:tcPr>
            <w:tcW w:w="1559" w:type="dxa"/>
          </w:tcPr>
          <w:p w:rsidR="00764E2B" w:rsidRPr="00764E2B" w:rsidRDefault="004E1221" w:rsidP="00843BF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60" w:type="dxa"/>
          </w:tcPr>
          <w:p w:rsidR="00764E2B" w:rsidRPr="003343C9" w:rsidRDefault="004E1221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470" w:type="dxa"/>
          </w:tcPr>
          <w:p w:rsidR="00764E2B" w:rsidRPr="003343C9" w:rsidRDefault="004E1221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 khách hàng (tham chiếu đến id trong bảng KhachHang)</w:t>
            </w:r>
          </w:p>
        </w:tc>
      </w:tr>
      <w:tr w:rsidR="00764E2B" w:rsidRPr="003343C9" w:rsidTr="00843BF7">
        <w:tc>
          <w:tcPr>
            <w:tcW w:w="758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9</w:t>
            </w:r>
          </w:p>
        </w:tc>
        <w:tc>
          <w:tcPr>
            <w:tcW w:w="1896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DienThoai</w:t>
            </w:r>
          </w:p>
        </w:tc>
        <w:tc>
          <w:tcPr>
            <w:tcW w:w="1559" w:type="dxa"/>
          </w:tcPr>
          <w:p w:rsidR="00764E2B" w:rsidRPr="00764E2B" w:rsidRDefault="004E1221" w:rsidP="00843BF7">
            <w:pPr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560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470" w:type="dxa"/>
          </w:tcPr>
          <w:p w:rsidR="00764E2B" w:rsidRPr="003343C9" w:rsidRDefault="004E1221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Số điện thoại</w:t>
            </w:r>
          </w:p>
        </w:tc>
      </w:tr>
      <w:tr w:rsidR="00764E2B" w:rsidRPr="003343C9" w:rsidTr="00843BF7">
        <w:tc>
          <w:tcPr>
            <w:tcW w:w="758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10</w:t>
            </w:r>
          </w:p>
        </w:tc>
        <w:tc>
          <w:tcPr>
            <w:tcW w:w="1896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TongTien</w:t>
            </w:r>
          </w:p>
        </w:tc>
        <w:tc>
          <w:tcPr>
            <w:tcW w:w="1559" w:type="dxa"/>
          </w:tcPr>
          <w:p w:rsidR="00764E2B" w:rsidRPr="00764E2B" w:rsidRDefault="004E1221" w:rsidP="00843BF7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560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470" w:type="dxa"/>
          </w:tcPr>
          <w:p w:rsidR="00764E2B" w:rsidRPr="003343C9" w:rsidRDefault="004E1221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Tổng tiền</w:t>
            </w:r>
          </w:p>
        </w:tc>
      </w:tr>
      <w:tr w:rsidR="00764E2B" w:rsidRPr="003343C9" w:rsidTr="00843BF7">
        <w:tc>
          <w:tcPr>
            <w:tcW w:w="758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11</w:t>
            </w:r>
          </w:p>
        </w:tc>
        <w:tc>
          <w:tcPr>
            <w:tcW w:w="1896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GhiChu</w:t>
            </w:r>
          </w:p>
        </w:tc>
        <w:tc>
          <w:tcPr>
            <w:tcW w:w="1559" w:type="dxa"/>
          </w:tcPr>
          <w:p w:rsidR="00764E2B" w:rsidRPr="00764E2B" w:rsidRDefault="004E1221" w:rsidP="00843BF7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560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470" w:type="dxa"/>
          </w:tcPr>
          <w:p w:rsidR="00764E2B" w:rsidRPr="003343C9" w:rsidRDefault="004E1221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Ghi chú</w:t>
            </w:r>
          </w:p>
        </w:tc>
      </w:tr>
      <w:tr w:rsidR="00764E2B" w:rsidRPr="003343C9" w:rsidTr="00843BF7">
        <w:tc>
          <w:tcPr>
            <w:tcW w:w="758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12</w:t>
            </w:r>
          </w:p>
        </w:tc>
        <w:tc>
          <w:tcPr>
            <w:tcW w:w="1896" w:type="dxa"/>
          </w:tcPr>
          <w:p w:rsidR="00764E2B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Activity</w:t>
            </w:r>
          </w:p>
        </w:tc>
        <w:tc>
          <w:tcPr>
            <w:tcW w:w="1559" w:type="dxa"/>
          </w:tcPr>
          <w:p w:rsidR="00764E2B" w:rsidRPr="00764E2B" w:rsidRDefault="00764E2B" w:rsidP="00843BF7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560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470" w:type="dxa"/>
          </w:tcPr>
          <w:p w:rsidR="00764E2B" w:rsidRPr="003343C9" w:rsidRDefault="00764E2B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Còn hoạt động hay không</w:t>
            </w:r>
          </w:p>
        </w:tc>
      </w:tr>
    </w:tbl>
    <w:p w:rsidR="00764E2B" w:rsidRPr="003343C9" w:rsidRDefault="00764E2B" w:rsidP="00C43E8A">
      <w:pPr>
        <w:pStyle w:val="BodyText"/>
        <w:ind w:left="0"/>
        <w:rPr>
          <w:i/>
          <w:color w:val="0000FF"/>
          <w:lang w:val="en-US"/>
        </w:rPr>
      </w:pPr>
    </w:p>
    <w:p w:rsidR="00353C82" w:rsidRDefault="00353C8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2.22.Quyen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804"/>
        <w:gridCol w:w="1509"/>
        <w:gridCol w:w="1583"/>
        <w:gridCol w:w="3562"/>
      </w:tblGrid>
      <w:tr w:rsidR="004E1221" w:rsidRPr="003343C9" w:rsidTr="004E1221">
        <w:tc>
          <w:tcPr>
            <w:tcW w:w="763" w:type="dxa"/>
          </w:tcPr>
          <w:p w:rsidR="004E1221" w:rsidRPr="003343C9" w:rsidRDefault="004E1221" w:rsidP="00843BF7">
            <w:r w:rsidRPr="003343C9">
              <w:t>STT</w:t>
            </w:r>
          </w:p>
        </w:tc>
        <w:tc>
          <w:tcPr>
            <w:tcW w:w="1804" w:type="dxa"/>
          </w:tcPr>
          <w:p w:rsidR="004E1221" w:rsidRPr="003343C9" w:rsidRDefault="004E1221" w:rsidP="00843BF7">
            <w:r w:rsidRPr="003343C9">
              <w:t>Tên thuộc tính</w:t>
            </w:r>
          </w:p>
        </w:tc>
        <w:tc>
          <w:tcPr>
            <w:tcW w:w="1509" w:type="dxa"/>
          </w:tcPr>
          <w:p w:rsidR="004E1221" w:rsidRPr="003343C9" w:rsidRDefault="004E1221" w:rsidP="00843BF7">
            <w:r w:rsidRPr="003343C9">
              <w:t>Kiểu</w:t>
            </w:r>
          </w:p>
        </w:tc>
        <w:tc>
          <w:tcPr>
            <w:tcW w:w="1583" w:type="dxa"/>
          </w:tcPr>
          <w:p w:rsidR="004E1221" w:rsidRPr="003343C9" w:rsidRDefault="004E1221" w:rsidP="00843BF7">
            <w:r w:rsidRPr="003343C9">
              <w:t>Ràng buộc</w:t>
            </w:r>
          </w:p>
        </w:tc>
        <w:tc>
          <w:tcPr>
            <w:tcW w:w="3562" w:type="dxa"/>
          </w:tcPr>
          <w:p w:rsidR="004E1221" w:rsidRPr="003343C9" w:rsidRDefault="004E1221" w:rsidP="00843BF7">
            <w:r w:rsidRPr="003343C9">
              <w:t>Ý nghĩa/ghi chú</w:t>
            </w:r>
          </w:p>
        </w:tc>
      </w:tr>
      <w:tr w:rsidR="004E1221" w:rsidRPr="003343C9" w:rsidTr="004E1221">
        <w:tc>
          <w:tcPr>
            <w:tcW w:w="763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Id</w:t>
            </w:r>
          </w:p>
        </w:tc>
        <w:tc>
          <w:tcPr>
            <w:tcW w:w="1509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Int</w:t>
            </w:r>
          </w:p>
        </w:tc>
        <w:tc>
          <w:tcPr>
            <w:tcW w:w="1583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Primary Key</w:t>
            </w:r>
          </w:p>
        </w:tc>
        <w:tc>
          <w:tcPr>
            <w:tcW w:w="3562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Id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quền</w:t>
            </w:r>
          </w:p>
        </w:tc>
      </w:tr>
      <w:tr w:rsidR="004E1221" w:rsidRPr="003343C9" w:rsidTr="004E1221">
        <w:tc>
          <w:tcPr>
            <w:tcW w:w="763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2</w:t>
            </w:r>
          </w:p>
        </w:tc>
        <w:tc>
          <w:tcPr>
            <w:tcW w:w="1804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509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Varchar(2</w:t>
            </w:r>
            <w:r>
              <w:rPr>
                <w:lang w:val="en-US"/>
              </w:rPr>
              <w:t>55</w:t>
            </w:r>
            <w:r>
              <w:rPr>
                <w:lang w:val="en-US"/>
              </w:rPr>
              <w:t>)</w:t>
            </w:r>
          </w:p>
        </w:tc>
        <w:tc>
          <w:tcPr>
            <w:tcW w:w="1583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</w:tr>
      <w:tr w:rsidR="004E1221" w:rsidRPr="003343C9" w:rsidTr="004E1221">
        <w:tc>
          <w:tcPr>
            <w:tcW w:w="763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3</w:t>
            </w:r>
          </w:p>
        </w:tc>
        <w:tc>
          <w:tcPr>
            <w:tcW w:w="1804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DienGiai</w:t>
            </w:r>
          </w:p>
        </w:tc>
        <w:tc>
          <w:tcPr>
            <w:tcW w:w="1509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Longtext</w:t>
            </w:r>
          </w:p>
        </w:tc>
        <w:tc>
          <w:tcPr>
            <w:tcW w:w="1583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Diễn giải</w:t>
            </w:r>
          </w:p>
        </w:tc>
      </w:tr>
      <w:tr w:rsidR="004E1221" w:rsidRPr="003343C9" w:rsidTr="004E1221">
        <w:tc>
          <w:tcPr>
            <w:tcW w:w="763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1509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583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Còn hoạt động hay không</w:t>
            </w:r>
          </w:p>
        </w:tc>
      </w:tr>
    </w:tbl>
    <w:p w:rsidR="00764E2B" w:rsidRPr="003343C9" w:rsidRDefault="00764E2B" w:rsidP="00C43E8A">
      <w:pPr>
        <w:pStyle w:val="BodyText"/>
        <w:ind w:left="0"/>
        <w:rPr>
          <w:i/>
          <w:color w:val="0000FF"/>
          <w:lang w:val="en-US"/>
        </w:rPr>
      </w:pPr>
    </w:p>
    <w:p w:rsidR="00353C82" w:rsidRDefault="00353C8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2.23.TyGia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1804"/>
        <w:gridCol w:w="1509"/>
        <w:gridCol w:w="1583"/>
        <w:gridCol w:w="3562"/>
      </w:tblGrid>
      <w:tr w:rsidR="004E1221" w:rsidRPr="003343C9" w:rsidTr="00843BF7">
        <w:tc>
          <w:tcPr>
            <w:tcW w:w="763" w:type="dxa"/>
          </w:tcPr>
          <w:p w:rsidR="004E1221" w:rsidRPr="003343C9" w:rsidRDefault="004E1221" w:rsidP="00843BF7">
            <w:r w:rsidRPr="003343C9">
              <w:lastRenderedPageBreak/>
              <w:t>STT</w:t>
            </w:r>
          </w:p>
        </w:tc>
        <w:tc>
          <w:tcPr>
            <w:tcW w:w="1804" w:type="dxa"/>
          </w:tcPr>
          <w:p w:rsidR="004E1221" w:rsidRPr="003343C9" w:rsidRDefault="004E1221" w:rsidP="00843BF7">
            <w:r w:rsidRPr="003343C9">
              <w:t>Tên thuộc tính</w:t>
            </w:r>
          </w:p>
        </w:tc>
        <w:tc>
          <w:tcPr>
            <w:tcW w:w="1509" w:type="dxa"/>
          </w:tcPr>
          <w:p w:rsidR="004E1221" w:rsidRPr="003343C9" w:rsidRDefault="004E1221" w:rsidP="00843BF7">
            <w:r w:rsidRPr="003343C9">
              <w:t>Kiểu</w:t>
            </w:r>
          </w:p>
        </w:tc>
        <w:tc>
          <w:tcPr>
            <w:tcW w:w="1583" w:type="dxa"/>
          </w:tcPr>
          <w:p w:rsidR="004E1221" w:rsidRPr="003343C9" w:rsidRDefault="004E1221" w:rsidP="00843BF7">
            <w:r w:rsidRPr="003343C9">
              <w:t>Ràng buộc</w:t>
            </w:r>
          </w:p>
        </w:tc>
        <w:tc>
          <w:tcPr>
            <w:tcW w:w="3562" w:type="dxa"/>
          </w:tcPr>
          <w:p w:rsidR="004E1221" w:rsidRPr="003343C9" w:rsidRDefault="004E1221" w:rsidP="00843BF7">
            <w:r w:rsidRPr="003343C9">
              <w:t>Ý nghĩa/ghi chú</w:t>
            </w:r>
          </w:p>
        </w:tc>
      </w:tr>
      <w:tr w:rsidR="004E1221" w:rsidRPr="003343C9" w:rsidTr="00843BF7">
        <w:tc>
          <w:tcPr>
            <w:tcW w:w="763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Id</w:t>
            </w:r>
          </w:p>
        </w:tc>
        <w:tc>
          <w:tcPr>
            <w:tcW w:w="1509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Int</w:t>
            </w:r>
          </w:p>
        </w:tc>
        <w:tc>
          <w:tcPr>
            <w:tcW w:w="1583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Primary Key</w:t>
            </w:r>
          </w:p>
        </w:tc>
        <w:tc>
          <w:tcPr>
            <w:tcW w:w="3562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Id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tỷ giá</w:t>
            </w:r>
          </w:p>
        </w:tc>
      </w:tr>
      <w:tr w:rsidR="004E1221" w:rsidRPr="003343C9" w:rsidTr="00843BF7">
        <w:tc>
          <w:tcPr>
            <w:tcW w:w="763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  <w:r w:rsidRPr="003343C9">
              <w:rPr>
                <w:lang w:val="en-US"/>
              </w:rPr>
              <w:t>2</w:t>
            </w:r>
          </w:p>
        </w:tc>
        <w:tc>
          <w:tcPr>
            <w:tcW w:w="1804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Ma</w:t>
            </w:r>
          </w:p>
        </w:tc>
        <w:tc>
          <w:tcPr>
            <w:tcW w:w="1509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Varchar(2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1583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Mã tỉ giá</w:t>
            </w:r>
          </w:p>
        </w:tc>
      </w:tr>
      <w:tr w:rsidR="004E1221" w:rsidRPr="003343C9" w:rsidTr="00843BF7">
        <w:tc>
          <w:tcPr>
            <w:tcW w:w="763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4" w:type="dxa"/>
          </w:tcPr>
          <w:p w:rsidR="004E1221" w:rsidRDefault="004E1221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509" w:type="dxa"/>
          </w:tcPr>
          <w:p w:rsidR="004E1221" w:rsidRDefault="004E1221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583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4E1221" w:rsidRDefault="004E1221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Tên tỷ giá</w:t>
            </w:r>
          </w:p>
        </w:tc>
      </w:tr>
      <w:tr w:rsidR="004E1221" w:rsidRPr="003343C9" w:rsidTr="00843BF7">
        <w:tc>
          <w:tcPr>
            <w:tcW w:w="763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4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TyGiaQuyDoi</w:t>
            </w:r>
          </w:p>
        </w:tc>
        <w:tc>
          <w:tcPr>
            <w:tcW w:w="1509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Longtext</w:t>
            </w:r>
          </w:p>
        </w:tc>
        <w:tc>
          <w:tcPr>
            <w:tcW w:w="1583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Ty gia qui doi</w:t>
            </w:r>
          </w:p>
        </w:tc>
      </w:tr>
      <w:tr w:rsidR="004E1221" w:rsidRPr="003343C9" w:rsidTr="00843BF7">
        <w:tc>
          <w:tcPr>
            <w:tcW w:w="763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4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1509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583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</w:p>
        </w:tc>
        <w:tc>
          <w:tcPr>
            <w:tcW w:w="3562" w:type="dxa"/>
          </w:tcPr>
          <w:p w:rsidR="004E1221" w:rsidRPr="003343C9" w:rsidRDefault="004E1221" w:rsidP="00843BF7">
            <w:pPr>
              <w:pStyle w:val="BodyText"/>
              <w:ind w:left="0"/>
              <w:rPr>
                <w:lang w:val="en-US"/>
              </w:rPr>
            </w:pPr>
            <w:r>
              <w:rPr>
                <w:lang w:val="en-US"/>
              </w:rPr>
              <w:t>Còn hoạt động hay không</w:t>
            </w:r>
          </w:p>
        </w:tc>
      </w:tr>
    </w:tbl>
    <w:p w:rsidR="00764E2B" w:rsidRPr="003343C9" w:rsidRDefault="00764E2B" w:rsidP="00C43E8A">
      <w:pPr>
        <w:pStyle w:val="BodyText"/>
        <w:ind w:left="0"/>
        <w:rPr>
          <w:i/>
          <w:color w:val="0000FF"/>
          <w:lang w:val="en-US"/>
        </w:rPr>
      </w:pPr>
    </w:p>
    <w:p w:rsidR="00353C82" w:rsidRDefault="00353C82" w:rsidP="00C43E8A">
      <w:pPr>
        <w:pStyle w:val="BodyText"/>
        <w:ind w:left="0"/>
        <w:rPr>
          <w:i/>
          <w:color w:val="0000FF"/>
          <w:lang w:val="en-US"/>
        </w:rPr>
      </w:pPr>
      <w:r w:rsidRPr="003343C9">
        <w:rPr>
          <w:i/>
          <w:color w:val="0000FF"/>
          <w:lang w:val="en-US"/>
        </w:rPr>
        <w:t>2.24. VaiTro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1830"/>
        <w:gridCol w:w="1562"/>
        <w:gridCol w:w="1571"/>
        <w:gridCol w:w="3519"/>
      </w:tblGrid>
      <w:tr w:rsidR="00780540" w:rsidRPr="003343C9" w:rsidTr="00843BF7">
        <w:tc>
          <w:tcPr>
            <w:tcW w:w="761" w:type="dxa"/>
          </w:tcPr>
          <w:p w:rsidR="00780540" w:rsidRPr="003343C9" w:rsidRDefault="00780540" w:rsidP="00843BF7">
            <w:r w:rsidRPr="003343C9">
              <w:t>STT</w:t>
            </w:r>
          </w:p>
        </w:tc>
        <w:tc>
          <w:tcPr>
            <w:tcW w:w="1830" w:type="dxa"/>
          </w:tcPr>
          <w:p w:rsidR="00780540" w:rsidRPr="003343C9" w:rsidRDefault="00780540" w:rsidP="00843BF7">
            <w:r w:rsidRPr="003343C9">
              <w:t>Tên thuộc tính</w:t>
            </w:r>
          </w:p>
        </w:tc>
        <w:tc>
          <w:tcPr>
            <w:tcW w:w="1562" w:type="dxa"/>
          </w:tcPr>
          <w:p w:rsidR="00780540" w:rsidRPr="003343C9" w:rsidRDefault="00780540" w:rsidP="00843BF7">
            <w:r w:rsidRPr="003343C9">
              <w:t>Kiểu</w:t>
            </w:r>
          </w:p>
        </w:tc>
        <w:tc>
          <w:tcPr>
            <w:tcW w:w="1571" w:type="dxa"/>
          </w:tcPr>
          <w:p w:rsidR="00780540" w:rsidRPr="003343C9" w:rsidRDefault="00780540" w:rsidP="00843BF7">
            <w:r w:rsidRPr="003343C9">
              <w:t>Ràng buộc</w:t>
            </w:r>
          </w:p>
        </w:tc>
        <w:tc>
          <w:tcPr>
            <w:tcW w:w="3519" w:type="dxa"/>
          </w:tcPr>
          <w:p w:rsidR="00780540" w:rsidRPr="003343C9" w:rsidRDefault="00780540" w:rsidP="00843BF7">
            <w:r w:rsidRPr="003343C9">
              <w:t>Ý nghĩa/ghi chú</w:t>
            </w:r>
          </w:p>
        </w:tc>
      </w:tr>
      <w:tr w:rsidR="00780540" w:rsidRPr="003343C9" w:rsidTr="00843BF7">
        <w:tc>
          <w:tcPr>
            <w:tcW w:w="761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</w:t>
            </w:r>
          </w:p>
        </w:tc>
        <w:tc>
          <w:tcPr>
            <w:tcW w:w="1830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Id</w:t>
            </w:r>
          </w:p>
        </w:tc>
        <w:tc>
          <w:tcPr>
            <w:tcW w:w="1562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71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Primary Key</w:t>
            </w:r>
          </w:p>
        </w:tc>
        <w:tc>
          <w:tcPr>
            <w:tcW w:w="3519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 xml:space="preserve">Id </w:t>
            </w:r>
            <w:r>
              <w:rPr>
                <w:i/>
                <w:lang w:val="en-US"/>
              </w:rPr>
              <w:t>vai trò</w:t>
            </w:r>
          </w:p>
        </w:tc>
      </w:tr>
      <w:tr w:rsidR="00780540" w:rsidRPr="003343C9" w:rsidTr="00843BF7">
        <w:tc>
          <w:tcPr>
            <w:tcW w:w="761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2</w:t>
            </w:r>
          </w:p>
        </w:tc>
        <w:tc>
          <w:tcPr>
            <w:tcW w:w="1830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Ma</w:t>
            </w:r>
          </w:p>
        </w:tc>
        <w:tc>
          <w:tcPr>
            <w:tcW w:w="1562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Varchar(20)</w:t>
            </w:r>
          </w:p>
        </w:tc>
        <w:tc>
          <w:tcPr>
            <w:tcW w:w="1571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19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 xml:space="preserve">Mã </w:t>
            </w:r>
            <w:r>
              <w:rPr>
                <w:i/>
                <w:lang w:val="en-US"/>
              </w:rPr>
              <w:t>khách hàng</w:t>
            </w:r>
          </w:p>
        </w:tc>
      </w:tr>
      <w:tr w:rsidR="00780540" w:rsidRPr="003343C9" w:rsidTr="00843BF7">
        <w:tc>
          <w:tcPr>
            <w:tcW w:w="761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3</w:t>
            </w:r>
          </w:p>
        </w:tc>
        <w:tc>
          <w:tcPr>
            <w:tcW w:w="1830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Ten</w:t>
            </w:r>
          </w:p>
        </w:tc>
        <w:tc>
          <w:tcPr>
            <w:tcW w:w="1562" w:type="dxa"/>
          </w:tcPr>
          <w:p w:rsidR="00780540" w:rsidRPr="00D71ABA" w:rsidRDefault="00780540" w:rsidP="00843BF7">
            <w:pPr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571" w:type="dxa"/>
          </w:tcPr>
          <w:p w:rsidR="00780540" w:rsidRPr="005A6584" w:rsidRDefault="00780540" w:rsidP="00843BF7">
            <w:pPr>
              <w:rPr>
                <w:lang w:val="en-US"/>
              </w:rPr>
            </w:pPr>
          </w:p>
        </w:tc>
        <w:tc>
          <w:tcPr>
            <w:tcW w:w="3519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Tên khách hàng</w:t>
            </w:r>
          </w:p>
        </w:tc>
      </w:tr>
      <w:tr w:rsidR="00780540" w:rsidRPr="003343C9" w:rsidTr="00843BF7">
        <w:tc>
          <w:tcPr>
            <w:tcW w:w="761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4</w:t>
            </w:r>
          </w:p>
        </w:tc>
        <w:tc>
          <w:tcPr>
            <w:tcW w:w="1830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DienGiai</w:t>
            </w:r>
          </w:p>
        </w:tc>
        <w:tc>
          <w:tcPr>
            <w:tcW w:w="1562" w:type="dxa"/>
          </w:tcPr>
          <w:p w:rsidR="00780540" w:rsidRPr="00DC057D" w:rsidRDefault="00780540" w:rsidP="00843BF7">
            <w:pPr>
              <w:rPr>
                <w:lang w:val="en-US"/>
              </w:rPr>
            </w:pPr>
            <w:r>
              <w:rPr>
                <w:lang w:val="en-US"/>
              </w:rPr>
              <w:t>Longtext</w:t>
            </w:r>
          </w:p>
        </w:tc>
        <w:tc>
          <w:tcPr>
            <w:tcW w:w="1571" w:type="dxa"/>
          </w:tcPr>
          <w:p w:rsidR="00780540" w:rsidRPr="00DC057D" w:rsidRDefault="00780540" w:rsidP="00843BF7">
            <w:pPr>
              <w:rPr>
                <w:lang w:val="en-US"/>
              </w:rPr>
            </w:pPr>
          </w:p>
        </w:tc>
        <w:tc>
          <w:tcPr>
            <w:tcW w:w="3519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Diễn giải</w:t>
            </w:r>
          </w:p>
        </w:tc>
      </w:tr>
      <w:tr w:rsidR="00780540" w:rsidRPr="003343C9" w:rsidTr="00843BF7">
        <w:tc>
          <w:tcPr>
            <w:tcW w:w="761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5</w:t>
            </w:r>
          </w:p>
        </w:tc>
        <w:tc>
          <w:tcPr>
            <w:tcW w:w="1830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VaiTroChaId</w:t>
            </w:r>
          </w:p>
        </w:tc>
        <w:tc>
          <w:tcPr>
            <w:tcW w:w="1562" w:type="dxa"/>
          </w:tcPr>
          <w:p w:rsidR="00780540" w:rsidRDefault="00780540">
            <w:r w:rsidRPr="005A3BFB">
              <w:rPr>
                <w:lang w:val="en-US"/>
              </w:rPr>
              <w:t>Bit</w:t>
            </w:r>
          </w:p>
        </w:tc>
        <w:tc>
          <w:tcPr>
            <w:tcW w:w="1571" w:type="dxa"/>
          </w:tcPr>
          <w:p w:rsidR="00780540" w:rsidRPr="00DC057D" w:rsidRDefault="00780540" w:rsidP="00843BF7">
            <w:pPr>
              <w:rPr>
                <w:lang w:val="en-US"/>
              </w:rPr>
            </w:pPr>
          </w:p>
        </w:tc>
        <w:tc>
          <w:tcPr>
            <w:tcW w:w="3519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Có vai trò cho hay không</w:t>
            </w:r>
          </w:p>
        </w:tc>
      </w:tr>
      <w:tr w:rsidR="00780540" w:rsidRPr="003343C9" w:rsidTr="00843BF7">
        <w:tc>
          <w:tcPr>
            <w:tcW w:w="761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6</w:t>
            </w:r>
          </w:p>
        </w:tc>
        <w:tc>
          <w:tcPr>
            <w:tcW w:w="1830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TruyCap</w:t>
            </w:r>
          </w:p>
        </w:tc>
        <w:tc>
          <w:tcPr>
            <w:tcW w:w="1562" w:type="dxa"/>
          </w:tcPr>
          <w:p w:rsidR="00780540" w:rsidRDefault="00780540">
            <w:r w:rsidRPr="005A3BFB">
              <w:rPr>
                <w:lang w:val="en-US"/>
              </w:rPr>
              <w:t>Bit</w:t>
            </w:r>
          </w:p>
        </w:tc>
        <w:tc>
          <w:tcPr>
            <w:tcW w:w="1571" w:type="dxa"/>
          </w:tcPr>
          <w:p w:rsidR="00780540" w:rsidRPr="003343C9" w:rsidRDefault="00780540" w:rsidP="00843BF7"/>
        </w:tc>
        <w:tc>
          <w:tcPr>
            <w:tcW w:w="3519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Có thể truy cập hay k</w:t>
            </w:r>
          </w:p>
        </w:tc>
      </w:tr>
      <w:tr w:rsidR="00780540" w:rsidRPr="003343C9" w:rsidTr="00843BF7">
        <w:tc>
          <w:tcPr>
            <w:tcW w:w="761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7</w:t>
            </w:r>
          </w:p>
        </w:tc>
        <w:tc>
          <w:tcPr>
            <w:tcW w:w="1830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Them</w:t>
            </w:r>
          </w:p>
        </w:tc>
        <w:tc>
          <w:tcPr>
            <w:tcW w:w="1562" w:type="dxa"/>
          </w:tcPr>
          <w:p w:rsidR="00780540" w:rsidRDefault="00780540">
            <w:r w:rsidRPr="005A3BFB">
              <w:rPr>
                <w:lang w:val="en-US"/>
              </w:rPr>
              <w:t>Bit</w:t>
            </w:r>
          </w:p>
        </w:tc>
        <w:tc>
          <w:tcPr>
            <w:tcW w:w="1571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19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Có được phép thêm không</w:t>
            </w:r>
          </w:p>
        </w:tc>
      </w:tr>
      <w:tr w:rsidR="00780540" w:rsidRPr="003343C9" w:rsidTr="00843BF7">
        <w:tc>
          <w:tcPr>
            <w:tcW w:w="761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8</w:t>
            </w:r>
          </w:p>
        </w:tc>
        <w:tc>
          <w:tcPr>
            <w:tcW w:w="1830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Xem</w:t>
            </w:r>
          </w:p>
        </w:tc>
        <w:tc>
          <w:tcPr>
            <w:tcW w:w="1562" w:type="dxa"/>
          </w:tcPr>
          <w:p w:rsidR="00780540" w:rsidRDefault="00780540">
            <w:r w:rsidRPr="005A3BFB">
              <w:rPr>
                <w:lang w:val="en-US"/>
              </w:rPr>
              <w:t>Bit</w:t>
            </w:r>
          </w:p>
        </w:tc>
        <w:tc>
          <w:tcPr>
            <w:tcW w:w="1571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19" w:type="dxa"/>
          </w:tcPr>
          <w:p w:rsidR="00780540" w:rsidRDefault="00780540">
            <w:r>
              <w:rPr>
                <w:i/>
                <w:lang w:val="en-US"/>
              </w:rPr>
              <w:t>Có được phép xe</w:t>
            </w:r>
            <w:r w:rsidRPr="00747EED">
              <w:rPr>
                <w:i/>
                <w:lang w:val="en-US"/>
              </w:rPr>
              <w:t>m không</w:t>
            </w:r>
          </w:p>
        </w:tc>
      </w:tr>
      <w:tr w:rsidR="00780540" w:rsidRPr="003343C9" w:rsidTr="00843BF7">
        <w:tc>
          <w:tcPr>
            <w:tcW w:w="761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9</w:t>
            </w:r>
          </w:p>
        </w:tc>
        <w:tc>
          <w:tcPr>
            <w:tcW w:w="1830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Xoa</w:t>
            </w:r>
          </w:p>
        </w:tc>
        <w:tc>
          <w:tcPr>
            <w:tcW w:w="1562" w:type="dxa"/>
          </w:tcPr>
          <w:p w:rsidR="00780540" w:rsidRDefault="00780540">
            <w:r w:rsidRPr="005A3BFB">
              <w:rPr>
                <w:lang w:val="en-US"/>
              </w:rPr>
              <w:t>Bit</w:t>
            </w:r>
          </w:p>
        </w:tc>
        <w:tc>
          <w:tcPr>
            <w:tcW w:w="1571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19" w:type="dxa"/>
          </w:tcPr>
          <w:p w:rsidR="00780540" w:rsidRDefault="00780540">
            <w:r>
              <w:rPr>
                <w:i/>
                <w:lang w:val="en-US"/>
              </w:rPr>
              <w:t>Có được phép xoa</w:t>
            </w:r>
            <w:r w:rsidRPr="00747EED">
              <w:rPr>
                <w:i/>
                <w:lang w:val="en-US"/>
              </w:rPr>
              <w:t xml:space="preserve"> không</w:t>
            </w:r>
          </w:p>
        </w:tc>
      </w:tr>
      <w:tr w:rsidR="00780540" w:rsidRPr="003343C9" w:rsidTr="00843BF7">
        <w:tc>
          <w:tcPr>
            <w:tcW w:w="761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10</w:t>
            </w:r>
          </w:p>
        </w:tc>
        <w:tc>
          <w:tcPr>
            <w:tcW w:w="1830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Sua</w:t>
            </w:r>
          </w:p>
        </w:tc>
        <w:tc>
          <w:tcPr>
            <w:tcW w:w="1562" w:type="dxa"/>
          </w:tcPr>
          <w:p w:rsidR="00780540" w:rsidRDefault="00780540">
            <w:r w:rsidRPr="005A3BFB">
              <w:rPr>
                <w:lang w:val="en-US"/>
              </w:rPr>
              <w:t>Bit</w:t>
            </w:r>
          </w:p>
        </w:tc>
        <w:tc>
          <w:tcPr>
            <w:tcW w:w="1571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19" w:type="dxa"/>
          </w:tcPr>
          <w:p w:rsidR="00780540" w:rsidRDefault="00780540">
            <w:r>
              <w:rPr>
                <w:i/>
                <w:lang w:val="en-US"/>
              </w:rPr>
              <w:t>Có được phép Sữa</w:t>
            </w:r>
            <w:r w:rsidRPr="00747EED">
              <w:rPr>
                <w:i/>
                <w:lang w:val="en-US"/>
              </w:rPr>
              <w:t xml:space="preserve"> không</w:t>
            </w:r>
          </w:p>
        </w:tc>
      </w:tr>
      <w:tr w:rsidR="00780540" w:rsidRPr="003343C9" w:rsidTr="00843BF7">
        <w:tc>
          <w:tcPr>
            <w:tcW w:w="761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11</w:t>
            </w:r>
          </w:p>
        </w:tc>
        <w:tc>
          <w:tcPr>
            <w:tcW w:w="1830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</w:t>
            </w:r>
          </w:p>
        </w:tc>
        <w:tc>
          <w:tcPr>
            <w:tcW w:w="1562" w:type="dxa"/>
          </w:tcPr>
          <w:p w:rsidR="00780540" w:rsidRDefault="00780540">
            <w:r w:rsidRPr="005A3BFB">
              <w:rPr>
                <w:lang w:val="en-US"/>
              </w:rPr>
              <w:t>Bit</w:t>
            </w:r>
          </w:p>
        </w:tc>
        <w:tc>
          <w:tcPr>
            <w:tcW w:w="1571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19" w:type="dxa"/>
          </w:tcPr>
          <w:p w:rsidR="00780540" w:rsidRDefault="00780540">
            <w:r>
              <w:rPr>
                <w:i/>
                <w:lang w:val="en-US"/>
              </w:rPr>
              <w:t>Có được phép In</w:t>
            </w:r>
            <w:r w:rsidRPr="00747EED">
              <w:rPr>
                <w:i/>
                <w:lang w:val="en-US"/>
              </w:rPr>
              <w:t xml:space="preserve"> không</w:t>
            </w:r>
          </w:p>
        </w:tc>
      </w:tr>
      <w:tr w:rsidR="00780540" w:rsidRPr="003343C9" w:rsidTr="00843BF7">
        <w:tc>
          <w:tcPr>
            <w:tcW w:w="761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12</w:t>
            </w:r>
          </w:p>
        </w:tc>
        <w:tc>
          <w:tcPr>
            <w:tcW w:w="1830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Nhap</w:t>
            </w:r>
          </w:p>
        </w:tc>
        <w:tc>
          <w:tcPr>
            <w:tcW w:w="1562" w:type="dxa"/>
          </w:tcPr>
          <w:p w:rsidR="00780540" w:rsidRDefault="00780540">
            <w:r w:rsidRPr="005A3BFB">
              <w:rPr>
                <w:lang w:val="en-US"/>
              </w:rPr>
              <w:t>Bit</w:t>
            </w:r>
          </w:p>
        </w:tc>
        <w:tc>
          <w:tcPr>
            <w:tcW w:w="1571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19" w:type="dxa"/>
          </w:tcPr>
          <w:p w:rsidR="00780540" w:rsidRDefault="00780540" w:rsidP="00780540">
            <w:r w:rsidRPr="00747EED">
              <w:rPr>
                <w:i/>
                <w:lang w:val="en-US"/>
              </w:rPr>
              <w:t xml:space="preserve">Có được phép </w:t>
            </w:r>
            <w:r>
              <w:rPr>
                <w:i/>
                <w:lang w:val="en-US"/>
              </w:rPr>
              <w:t>Nhập</w:t>
            </w:r>
            <w:r w:rsidRPr="00747EED">
              <w:rPr>
                <w:i/>
                <w:lang w:val="en-US"/>
              </w:rPr>
              <w:t xml:space="preserve"> không</w:t>
            </w:r>
          </w:p>
        </w:tc>
      </w:tr>
      <w:tr w:rsidR="00780540" w:rsidRPr="003343C9" w:rsidTr="00843BF7">
        <w:tc>
          <w:tcPr>
            <w:tcW w:w="761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13</w:t>
            </w:r>
          </w:p>
        </w:tc>
        <w:tc>
          <w:tcPr>
            <w:tcW w:w="1830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Xuat</w:t>
            </w:r>
          </w:p>
        </w:tc>
        <w:tc>
          <w:tcPr>
            <w:tcW w:w="1562" w:type="dxa"/>
          </w:tcPr>
          <w:p w:rsidR="00780540" w:rsidRDefault="00780540">
            <w:r w:rsidRPr="005A3BFB">
              <w:rPr>
                <w:lang w:val="en-US"/>
              </w:rPr>
              <w:t>Bit</w:t>
            </w:r>
          </w:p>
        </w:tc>
        <w:tc>
          <w:tcPr>
            <w:tcW w:w="1571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19" w:type="dxa"/>
          </w:tcPr>
          <w:p w:rsidR="00780540" w:rsidRDefault="00780540" w:rsidP="00780540">
            <w:r w:rsidRPr="00747EED">
              <w:rPr>
                <w:i/>
                <w:lang w:val="en-US"/>
              </w:rPr>
              <w:t xml:space="preserve">Có được phép </w:t>
            </w:r>
            <w:r>
              <w:rPr>
                <w:i/>
                <w:lang w:val="en-US"/>
              </w:rPr>
              <w:t>Xuất</w:t>
            </w:r>
            <w:r w:rsidRPr="00747EED">
              <w:rPr>
                <w:i/>
                <w:lang w:val="en-US"/>
              </w:rPr>
              <w:t xml:space="preserve"> không</w:t>
            </w:r>
          </w:p>
        </w:tc>
      </w:tr>
      <w:tr w:rsidR="00780540" w:rsidRPr="003343C9" w:rsidTr="00843BF7">
        <w:tc>
          <w:tcPr>
            <w:tcW w:w="761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14</w:t>
            </w:r>
          </w:p>
        </w:tc>
        <w:tc>
          <w:tcPr>
            <w:tcW w:w="1830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Activity</w:t>
            </w:r>
          </w:p>
        </w:tc>
        <w:tc>
          <w:tcPr>
            <w:tcW w:w="1562" w:type="dxa"/>
          </w:tcPr>
          <w:p w:rsidR="00780540" w:rsidRDefault="00780540">
            <w:r w:rsidRPr="005A3BFB">
              <w:rPr>
                <w:lang w:val="en-US"/>
              </w:rPr>
              <w:t>Bit</w:t>
            </w:r>
          </w:p>
        </w:tc>
        <w:tc>
          <w:tcPr>
            <w:tcW w:w="1571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19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Có còn hoạt động không</w:t>
            </w:r>
          </w:p>
        </w:tc>
      </w:tr>
    </w:tbl>
    <w:p w:rsidR="00780540" w:rsidRDefault="00780540" w:rsidP="00C43E8A">
      <w:pPr>
        <w:pStyle w:val="BodyText"/>
        <w:ind w:left="0"/>
        <w:rPr>
          <w:i/>
          <w:color w:val="0000FF"/>
          <w:lang w:val="en-US"/>
        </w:rPr>
      </w:pPr>
    </w:p>
    <w:p w:rsidR="00780540" w:rsidRDefault="00780540" w:rsidP="00C43E8A">
      <w:pPr>
        <w:pStyle w:val="BodyText"/>
        <w:ind w:left="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2.25. </w:t>
      </w:r>
      <w:r w:rsidR="009C42D8">
        <w:rPr>
          <w:i/>
          <w:color w:val="0000FF"/>
          <w:lang w:val="en-US"/>
        </w:rPr>
        <w:t>BangThamSo</w:t>
      </w:r>
      <w:bookmarkStart w:id="4" w:name="_GoBack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"/>
        <w:gridCol w:w="1830"/>
        <w:gridCol w:w="1562"/>
        <w:gridCol w:w="1571"/>
        <w:gridCol w:w="3519"/>
      </w:tblGrid>
      <w:tr w:rsidR="00780540" w:rsidRPr="003343C9" w:rsidTr="00843BF7">
        <w:tc>
          <w:tcPr>
            <w:tcW w:w="761" w:type="dxa"/>
          </w:tcPr>
          <w:p w:rsidR="00780540" w:rsidRPr="003343C9" w:rsidRDefault="00780540" w:rsidP="00843BF7">
            <w:r w:rsidRPr="003343C9">
              <w:t>STT</w:t>
            </w:r>
          </w:p>
        </w:tc>
        <w:tc>
          <w:tcPr>
            <w:tcW w:w="1830" w:type="dxa"/>
          </w:tcPr>
          <w:p w:rsidR="00780540" w:rsidRPr="003343C9" w:rsidRDefault="00780540" w:rsidP="00843BF7">
            <w:r w:rsidRPr="003343C9">
              <w:t>Tên thuộc tính</w:t>
            </w:r>
          </w:p>
        </w:tc>
        <w:tc>
          <w:tcPr>
            <w:tcW w:w="1562" w:type="dxa"/>
          </w:tcPr>
          <w:p w:rsidR="00780540" w:rsidRPr="003343C9" w:rsidRDefault="00780540" w:rsidP="00843BF7">
            <w:r w:rsidRPr="003343C9">
              <w:t>Kiểu</w:t>
            </w:r>
          </w:p>
        </w:tc>
        <w:tc>
          <w:tcPr>
            <w:tcW w:w="1571" w:type="dxa"/>
          </w:tcPr>
          <w:p w:rsidR="00780540" w:rsidRPr="003343C9" w:rsidRDefault="00780540" w:rsidP="00843BF7">
            <w:r w:rsidRPr="003343C9">
              <w:t>Ràng buộc</w:t>
            </w:r>
          </w:p>
        </w:tc>
        <w:tc>
          <w:tcPr>
            <w:tcW w:w="3519" w:type="dxa"/>
          </w:tcPr>
          <w:p w:rsidR="00780540" w:rsidRPr="003343C9" w:rsidRDefault="00780540" w:rsidP="00843BF7">
            <w:r w:rsidRPr="003343C9">
              <w:t>Ý nghĩa/ghi chú</w:t>
            </w:r>
          </w:p>
        </w:tc>
      </w:tr>
      <w:tr w:rsidR="00780540" w:rsidRPr="003343C9" w:rsidTr="00843BF7">
        <w:tc>
          <w:tcPr>
            <w:tcW w:w="761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1</w:t>
            </w:r>
          </w:p>
        </w:tc>
        <w:tc>
          <w:tcPr>
            <w:tcW w:w="1830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MaThamSo</w:t>
            </w:r>
          </w:p>
        </w:tc>
        <w:tc>
          <w:tcPr>
            <w:tcW w:w="1562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Int</w:t>
            </w:r>
          </w:p>
        </w:tc>
        <w:tc>
          <w:tcPr>
            <w:tcW w:w="1571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Primary Key</w:t>
            </w:r>
          </w:p>
        </w:tc>
        <w:tc>
          <w:tcPr>
            <w:tcW w:w="3519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Ma tham số</w:t>
            </w:r>
          </w:p>
        </w:tc>
      </w:tr>
      <w:tr w:rsidR="00780540" w:rsidRPr="003343C9" w:rsidTr="00843BF7">
        <w:tc>
          <w:tcPr>
            <w:tcW w:w="761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2</w:t>
            </w:r>
          </w:p>
        </w:tc>
        <w:tc>
          <w:tcPr>
            <w:tcW w:w="1830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TenThamSo</w:t>
            </w:r>
          </w:p>
        </w:tc>
        <w:tc>
          <w:tcPr>
            <w:tcW w:w="1562" w:type="dxa"/>
          </w:tcPr>
          <w:p w:rsidR="00780540" w:rsidRDefault="00780540">
            <w:r w:rsidRPr="00E360BA">
              <w:rPr>
                <w:lang w:val="en-US"/>
              </w:rPr>
              <w:t>Varchar(255)</w:t>
            </w:r>
          </w:p>
        </w:tc>
        <w:tc>
          <w:tcPr>
            <w:tcW w:w="1571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</w:p>
        </w:tc>
        <w:tc>
          <w:tcPr>
            <w:tcW w:w="3519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Tên tham số</w:t>
            </w:r>
          </w:p>
        </w:tc>
      </w:tr>
      <w:tr w:rsidR="00780540" w:rsidRPr="003343C9" w:rsidTr="00843BF7">
        <w:tc>
          <w:tcPr>
            <w:tcW w:w="761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3</w:t>
            </w:r>
          </w:p>
        </w:tc>
        <w:tc>
          <w:tcPr>
            <w:tcW w:w="1830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Kieu</w:t>
            </w:r>
          </w:p>
        </w:tc>
        <w:tc>
          <w:tcPr>
            <w:tcW w:w="1562" w:type="dxa"/>
          </w:tcPr>
          <w:p w:rsidR="00780540" w:rsidRDefault="00780540">
            <w:r w:rsidRPr="00E360BA">
              <w:rPr>
                <w:lang w:val="en-US"/>
              </w:rPr>
              <w:t>Varchar(255)</w:t>
            </w:r>
          </w:p>
        </w:tc>
        <w:tc>
          <w:tcPr>
            <w:tcW w:w="1571" w:type="dxa"/>
          </w:tcPr>
          <w:p w:rsidR="00780540" w:rsidRPr="005A6584" w:rsidRDefault="00780540" w:rsidP="00843BF7">
            <w:pPr>
              <w:rPr>
                <w:lang w:val="en-US"/>
              </w:rPr>
            </w:pPr>
          </w:p>
        </w:tc>
        <w:tc>
          <w:tcPr>
            <w:tcW w:w="3519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Kiểu dữ liệ</w:t>
            </w:r>
          </w:p>
        </w:tc>
      </w:tr>
      <w:tr w:rsidR="00780540" w:rsidRPr="003343C9" w:rsidTr="00843BF7">
        <w:tc>
          <w:tcPr>
            <w:tcW w:w="761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4</w:t>
            </w:r>
          </w:p>
        </w:tc>
        <w:tc>
          <w:tcPr>
            <w:tcW w:w="1830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GiaTri</w:t>
            </w:r>
          </w:p>
        </w:tc>
        <w:tc>
          <w:tcPr>
            <w:tcW w:w="1562" w:type="dxa"/>
          </w:tcPr>
          <w:p w:rsidR="00780540" w:rsidRDefault="00780540">
            <w:r w:rsidRPr="00E360BA">
              <w:rPr>
                <w:lang w:val="en-US"/>
              </w:rPr>
              <w:t>Varchar(255)</w:t>
            </w:r>
          </w:p>
        </w:tc>
        <w:tc>
          <w:tcPr>
            <w:tcW w:w="1571" w:type="dxa"/>
          </w:tcPr>
          <w:p w:rsidR="00780540" w:rsidRPr="00DC057D" w:rsidRDefault="00780540" w:rsidP="00843BF7">
            <w:pPr>
              <w:rPr>
                <w:lang w:val="en-US"/>
              </w:rPr>
            </w:pPr>
          </w:p>
        </w:tc>
        <w:tc>
          <w:tcPr>
            <w:tcW w:w="3519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Giá tị</w:t>
            </w:r>
          </w:p>
        </w:tc>
      </w:tr>
      <w:tr w:rsidR="00780540" w:rsidRPr="003343C9" w:rsidTr="00843BF7">
        <w:tc>
          <w:tcPr>
            <w:tcW w:w="761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 w:rsidRPr="003343C9">
              <w:rPr>
                <w:i/>
                <w:lang w:val="en-US"/>
              </w:rPr>
              <w:t>5</w:t>
            </w:r>
          </w:p>
        </w:tc>
        <w:tc>
          <w:tcPr>
            <w:tcW w:w="1830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TinhTrang</w:t>
            </w:r>
          </w:p>
        </w:tc>
        <w:tc>
          <w:tcPr>
            <w:tcW w:w="1562" w:type="dxa"/>
          </w:tcPr>
          <w:p w:rsidR="00780540" w:rsidRDefault="00780540" w:rsidP="00843BF7">
            <w:r w:rsidRPr="005A3BFB">
              <w:rPr>
                <w:lang w:val="en-US"/>
              </w:rPr>
              <w:t>Bit</w:t>
            </w:r>
          </w:p>
        </w:tc>
        <w:tc>
          <w:tcPr>
            <w:tcW w:w="1571" w:type="dxa"/>
          </w:tcPr>
          <w:p w:rsidR="00780540" w:rsidRPr="00DC057D" w:rsidRDefault="00780540" w:rsidP="00843BF7">
            <w:pPr>
              <w:rPr>
                <w:lang w:val="en-US"/>
              </w:rPr>
            </w:pPr>
          </w:p>
        </w:tc>
        <w:tc>
          <w:tcPr>
            <w:tcW w:w="3519" w:type="dxa"/>
          </w:tcPr>
          <w:p w:rsidR="00780540" w:rsidRPr="003343C9" w:rsidRDefault="00780540" w:rsidP="00843BF7">
            <w:pPr>
              <w:pStyle w:val="BodyText"/>
              <w:ind w:left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Tình trạng</w:t>
            </w:r>
          </w:p>
        </w:tc>
      </w:tr>
    </w:tbl>
    <w:p w:rsidR="00780540" w:rsidRPr="003343C9" w:rsidRDefault="00780540" w:rsidP="00C43E8A">
      <w:pPr>
        <w:pStyle w:val="BodyText"/>
        <w:ind w:left="0"/>
        <w:rPr>
          <w:i/>
          <w:color w:val="0000FF"/>
          <w:lang w:val="en-US"/>
        </w:rPr>
      </w:pPr>
    </w:p>
    <w:sectPr w:rsidR="00780540" w:rsidRPr="003343C9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73E" w:rsidRDefault="00E9473E">
      <w:r>
        <w:separator/>
      </w:r>
    </w:p>
  </w:endnote>
  <w:endnote w:type="continuationSeparator" w:id="0">
    <w:p w:rsidR="00E9473E" w:rsidRDefault="00E94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57D" w:rsidRDefault="00DC057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58F08E3E" wp14:editId="1F8DC874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DC057D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DC057D" w:rsidRPr="007A1DE8" w:rsidRDefault="00DC057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752" behindDoc="1" locked="0" layoutInCell="1" allowOverlap="1" wp14:anchorId="06EE9745" wp14:editId="0A2DDB5B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DC057D" w:rsidRPr="00B871C5" w:rsidRDefault="00DC057D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C42D8">
            <w:rPr>
              <w:rStyle w:val="PageNumber"/>
              <w:noProof/>
            </w:rPr>
            <w:t>11</w:t>
          </w:r>
          <w:r>
            <w:rPr>
              <w:rStyle w:val="PageNumber"/>
            </w:rPr>
            <w:fldChar w:fldCharType="end"/>
          </w:r>
        </w:p>
      </w:tc>
    </w:tr>
  </w:tbl>
  <w:p w:rsidR="00DC057D" w:rsidRDefault="00DC05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73E" w:rsidRDefault="00E9473E">
      <w:r>
        <w:separator/>
      </w:r>
    </w:p>
  </w:footnote>
  <w:footnote w:type="continuationSeparator" w:id="0">
    <w:p w:rsidR="00E9473E" w:rsidRDefault="00E94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57D" w:rsidRDefault="00DC057D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E7D81CC" wp14:editId="7FE918EA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0E3253FE" id="Freeform 1" o:spid="_x0000_s1026" style="position:absolute;margin-left:0;margin-top:0;width:93.15pt;height:813.3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lRSgQAAPEKAAAOAAAAZHJzL2Uyb0RvYy54bWysVttu4zYQfS/QfyD0WMDR3ZKMOIv41hbI&#10;bhdIij7TEiURlUWVpGNni/57ZyjRlrPJ1l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2C6DD6D9" wp14:editId="0CD816D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C057D" w:rsidRDefault="00DC057D" w:rsidP="006D084D">
    <w:pPr>
      <w:pStyle w:val="Title"/>
      <w:rPr>
        <w:lang w:val="en-US"/>
      </w:rPr>
    </w:pPr>
  </w:p>
  <w:p w:rsidR="00DC057D" w:rsidRPr="003B1A2B" w:rsidRDefault="00DC057D" w:rsidP="006D084D">
    <w:pPr>
      <w:rPr>
        <w:lang w:val="en-US"/>
      </w:rPr>
    </w:pPr>
  </w:p>
  <w:p w:rsidR="00DC057D" w:rsidRPr="00F53DBB" w:rsidRDefault="00DC057D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DC057D" w:rsidRPr="0040293A" w:rsidRDefault="00DC057D" w:rsidP="006D084D">
    <w:pPr>
      <w:pStyle w:val="Header"/>
      <w:rPr>
        <w:rFonts w:eastAsia="Tahoma"/>
      </w:rPr>
    </w:pPr>
  </w:p>
  <w:p w:rsidR="00DC057D" w:rsidRPr="006D084D" w:rsidRDefault="00DC057D" w:rsidP="00C25BB4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57D" w:rsidRDefault="00DC057D">
    <w:r w:rsidRPr="004257CD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3C41272B" wp14:editId="2A8870B1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DC057D" w:rsidTr="008D3541">
      <w:tc>
        <w:tcPr>
          <w:tcW w:w="6623" w:type="dxa"/>
          <w:shd w:val="clear" w:color="auto" w:fill="auto"/>
        </w:tcPr>
        <w:p w:rsidR="00DC057D" w:rsidRPr="008D3541" w:rsidRDefault="00DC057D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lý bán hàng</w:t>
          </w:r>
        </w:p>
      </w:tc>
      <w:tc>
        <w:tcPr>
          <w:tcW w:w="2845" w:type="dxa"/>
          <w:shd w:val="clear" w:color="auto" w:fill="auto"/>
        </w:tcPr>
        <w:p w:rsidR="00DC057D" w:rsidRPr="008D3541" w:rsidRDefault="00DC057D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1.0</w:t>
          </w:r>
        </w:p>
      </w:tc>
    </w:tr>
    <w:tr w:rsidR="00DC057D" w:rsidTr="008D3541">
      <w:tc>
        <w:tcPr>
          <w:tcW w:w="6623" w:type="dxa"/>
          <w:shd w:val="clear" w:color="auto" w:fill="auto"/>
        </w:tcPr>
        <w:p w:rsidR="00DC057D" w:rsidRPr="008D3541" w:rsidRDefault="00DC057D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:rsidR="00DC057D" w:rsidRPr="008D3541" w:rsidRDefault="00DC057D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>
            <w:rPr>
              <w:color w:val="0000FF"/>
              <w:lang w:val="en-US"/>
            </w:rPr>
            <w:t>22/12/2016</w:t>
          </w:r>
        </w:p>
      </w:tc>
    </w:tr>
  </w:tbl>
  <w:p w:rsidR="00DC057D" w:rsidRPr="007A1DE8" w:rsidRDefault="00DC057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01B6"/>
    <w:rsid w:val="000519D9"/>
    <w:rsid w:val="000C0CA8"/>
    <w:rsid w:val="0016037F"/>
    <w:rsid w:val="001D473D"/>
    <w:rsid w:val="0020317D"/>
    <w:rsid w:val="00213ECB"/>
    <w:rsid w:val="002160F2"/>
    <w:rsid w:val="00221A67"/>
    <w:rsid w:val="00301562"/>
    <w:rsid w:val="0031511D"/>
    <w:rsid w:val="003343C9"/>
    <w:rsid w:val="00353C82"/>
    <w:rsid w:val="003548A8"/>
    <w:rsid w:val="003701D7"/>
    <w:rsid w:val="003747E6"/>
    <w:rsid w:val="003C2F0F"/>
    <w:rsid w:val="004176B5"/>
    <w:rsid w:val="00435847"/>
    <w:rsid w:val="00485159"/>
    <w:rsid w:val="004A190E"/>
    <w:rsid w:val="004B7CC9"/>
    <w:rsid w:val="004E1221"/>
    <w:rsid w:val="004E4257"/>
    <w:rsid w:val="005802A5"/>
    <w:rsid w:val="005A6584"/>
    <w:rsid w:val="005C6742"/>
    <w:rsid w:val="0060493B"/>
    <w:rsid w:val="006257BE"/>
    <w:rsid w:val="00681628"/>
    <w:rsid w:val="006855DC"/>
    <w:rsid w:val="006D084D"/>
    <w:rsid w:val="006E420F"/>
    <w:rsid w:val="006E56E2"/>
    <w:rsid w:val="007338F6"/>
    <w:rsid w:val="007515E8"/>
    <w:rsid w:val="00764E2B"/>
    <w:rsid w:val="00780540"/>
    <w:rsid w:val="00792A5C"/>
    <w:rsid w:val="007A1DE8"/>
    <w:rsid w:val="007E127E"/>
    <w:rsid w:val="007F21C9"/>
    <w:rsid w:val="008243D9"/>
    <w:rsid w:val="008D3541"/>
    <w:rsid w:val="0092035A"/>
    <w:rsid w:val="00984338"/>
    <w:rsid w:val="0099744F"/>
    <w:rsid w:val="009B2AFC"/>
    <w:rsid w:val="009C42D8"/>
    <w:rsid w:val="009F47F5"/>
    <w:rsid w:val="00A077C4"/>
    <w:rsid w:val="00A23833"/>
    <w:rsid w:val="00A544E7"/>
    <w:rsid w:val="00A638EF"/>
    <w:rsid w:val="00AB5F0B"/>
    <w:rsid w:val="00B22FB1"/>
    <w:rsid w:val="00B871C5"/>
    <w:rsid w:val="00BB5444"/>
    <w:rsid w:val="00C14AB8"/>
    <w:rsid w:val="00C25BB4"/>
    <w:rsid w:val="00C43E8A"/>
    <w:rsid w:val="00C71519"/>
    <w:rsid w:val="00C74D6D"/>
    <w:rsid w:val="00C947B0"/>
    <w:rsid w:val="00CA52C8"/>
    <w:rsid w:val="00CF451E"/>
    <w:rsid w:val="00D04A68"/>
    <w:rsid w:val="00D14040"/>
    <w:rsid w:val="00D234F3"/>
    <w:rsid w:val="00D328EA"/>
    <w:rsid w:val="00D40BBF"/>
    <w:rsid w:val="00D71ABA"/>
    <w:rsid w:val="00DA2A6D"/>
    <w:rsid w:val="00DC057D"/>
    <w:rsid w:val="00DC363E"/>
    <w:rsid w:val="00DD57E3"/>
    <w:rsid w:val="00E325E5"/>
    <w:rsid w:val="00E72EEE"/>
    <w:rsid w:val="00E9473E"/>
    <w:rsid w:val="00E95D0C"/>
    <w:rsid w:val="00F05067"/>
    <w:rsid w:val="00F26CFD"/>
    <w:rsid w:val="00F31D08"/>
    <w:rsid w:val="00F93BD1"/>
    <w:rsid w:val="00F940EB"/>
    <w:rsid w:val="00FA2327"/>
    <w:rsid w:val="00FB3FFD"/>
    <w:rsid w:val="00FD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37F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37F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201</TotalTime>
  <Pages>12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10598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trong</cp:lastModifiedBy>
  <cp:revision>26</cp:revision>
  <cp:lastPrinted>2013-12-07T15:58:00Z</cp:lastPrinted>
  <dcterms:created xsi:type="dcterms:W3CDTF">2013-10-13T11:14:00Z</dcterms:created>
  <dcterms:modified xsi:type="dcterms:W3CDTF">2017-02-11T23:53:00Z</dcterms:modified>
</cp:coreProperties>
</file>